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8E456D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CBED030" w14:textId="02C8BA05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3BC822" wp14:editId="3E2B0C14">
                      <wp:extent cx="1925988" cy="2045227"/>
                      <wp:effectExtent l="19050" t="19050" r="36195" b="317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988" cy="2045227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CCB6C3" id="Oval 2" o:spid="_x0000_s1026" alt="Title: Professional Headshot of Man" style="width:151.65pt;height:1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" strokecolor="#bed3e4 [1940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F45B93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0E090CF" w14:textId="177A0BC2" w:rsidR="001B2ABD" w:rsidRDefault="00334EC8" w:rsidP="001B2ABD">
            <w:pPr>
              <w:pStyle w:val="Title"/>
              <w:rPr>
                <w:b/>
                <w:bCs/>
                <w:sz w:val="72"/>
                <w:szCs w:val="72"/>
              </w:rPr>
            </w:pPr>
            <w:r w:rsidRPr="00334EC8">
              <w:rPr>
                <w:b/>
                <w:bCs/>
                <w:sz w:val="72"/>
                <w:szCs w:val="72"/>
              </w:rPr>
              <w:t>KHEW HUI XIN</w:t>
            </w:r>
          </w:p>
          <w:p w14:paraId="4021DDAE" w14:textId="77777777" w:rsidR="008F16BE" w:rsidRPr="008F16BE" w:rsidRDefault="008F16BE" w:rsidP="008F16BE"/>
          <w:p w14:paraId="222036D5" w14:textId="58C0B469" w:rsidR="001B2ABD" w:rsidRDefault="001B2ABD" w:rsidP="001B2ABD">
            <w:pPr>
              <w:pStyle w:val="Subtitle"/>
            </w:pPr>
          </w:p>
        </w:tc>
      </w:tr>
      <w:tr w:rsidR="001B2ABD" w14:paraId="0E74CB2A" w14:textId="77777777" w:rsidTr="00142FB9">
        <w:trPr>
          <w:trHeight w:val="7557"/>
        </w:trPr>
        <w:tc>
          <w:tcPr>
            <w:tcW w:w="3600" w:type="dxa"/>
          </w:tcPr>
          <w:sdt>
            <w:sdtPr>
              <w:id w:val="-1711873194"/>
              <w:placeholder>
                <w:docPart w:val="9FB10E676A854D35BA388735B525F875"/>
              </w:placeholder>
              <w:temporary/>
              <w:showingPlcHdr/>
              <w15:appearance w15:val="hidden"/>
            </w:sdtPr>
            <w:sdtEndPr/>
            <w:sdtContent>
              <w:p w14:paraId="7AE4E25A" w14:textId="77777777" w:rsidR="001B2ABD" w:rsidRDefault="00036450" w:rsidP="00036450">
                <w:pPr>
                  <w:pStyle w:val="Heading3"/>
                </w:pPr>
                <w:r w:rsidRPr="00FB0C55">
                  <w:rPr>
                    <w:color w:val="355D7E" w:themeColor="accent1" w:themeShade="80"/>
                  </w:rPr>
                  <w:t>Profile</w:t>
                </w:r>
              </w:p>
            </w:sdtContent>
          </w:sdt>
          <w:p w14:paraId="0FCFD070" w14:textId="45AA32A1" w:rsidR="00036450" w:rsidRDefault="00D268DB" w:rsidP="000364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computer science student who is interested in building</w:t>
            </w:r>
            <w:r w:rsidR="00200082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useful </w:t>
            </w:r>
            <w:r w:rsidR="00200082">
              <w:rPr>
                <w:rFonts w:eastAsia="宋体"/>
                <w:lang w:eastAsia="zh-CN"/>
              </w:rPr>
              <w:t xml:space="preserve">and interesting </w:t>
            </w:r>
            <w:r>
              <w:rPr>
                <w:rFonts w:eastAsia="宋体"/>
                <w:lang w:eastAsia="zh-CN"/>
              </w:rPr>
              <w:t>stuff with the programming languages.</w:t>
            </w:r>
          </w:p>
          <w:p w14:paraId="2D651E1C" w14:textId="77777777" w:rsidR="00623808" w:rsidRPr="00D268DB" w:rsidRDefault="00623808" w:rsidP="00036450">
            <w:pPr>
              <w:rPr>
                <w:rFonts w:eastAsia="宋体"/>
                <w:lang w:eastAsia="zh-CN"/>
              </w:rPr>
            </w:pPr>
          </w:p>
          <w:sdt>
            <w:sdtPr>
              <w:id w:val="-1954003311"/>
              <w:placeholder>
                <w:docPart w:val="7BA97D357DC648BABD1E74B5D0F529A3"/>
              </w:placeholder>
              <w:temporary/>
              <w:showingPlcHdr/>
              <w15:appearance w15:val="hidden"/>
            </w:sdtPr>
            <w:sdtEndPr/>
            <w:sdtContent>
              <w:p w14:paraId="327C1EF9" w14:textId="77777777" w:rsidR="00036450" w:rsidRPr="00CB0055" w:rsidRDefault="00CB0055" w:rsidP="00CB0055">
                <w:pPr>
                  <w:pStyle w:val="Heading3"/>
                </w:pPr>
                <w:r w:rsidRPr="00FB0C55">
                  <w:rPr>
                    <w:color w:val="355D7E" w:themeColor="accent1" w:themeShade="80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A0D2D8B81AB44D883C59667A1B21095"/>
              </w:placeholder>
              <w:temporary/>
              <w:showingPlcHdr/>
              <w15:appearance w15:val="hidden"/>
            </w:sdtPr>
            <w:sdtEndPr/>
            <w:sdtContent>
              <w:p w14:paraId="5EBCF87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294EE69" w14:textId="67EE9396" w:rsidR="004D3011" w:rsidRDefault="00991906" w:rsidP="004D3011">
            <w:r>
              <w:t>+6</w:t>
            </w:r>
            <w:r w:rsidR="00334EC8">
              <w:t>012-669 6371</w:t>
            </w:r>
          </w:p>
          <w:p w14:paraId="29776AE6" w14:textId="654CC5D4" w:rsidR="005A7AB0" w:rsidRDefault="005A7AB0" w:rsidP="004D3011"/>
          <w:p w14:paraId="4D4E52C5" w14:textId="66457609" w:rsidR="005A7AB0" w:rsidRDefault="005A7AB0" w:rsidP="004D30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>DDRESS:</w:t>
            </w:r>
          </w:p>
          <w:p w14:paraId="2ABCF963" w14:textId="36AB53D2" w:rsidR="005A7AB0" w:rsidRPr="005A7AB0" w:rsidRDefault="005A7AB0" w:rsidP="004D30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J</w:t>
            </w:r>
            <w:r>
              <w:rPr>
                <w:rFonts w:eastAsia="宋体"/>
                <w:lang w:eastAsia="zh-CN"/>
              </w:rPr>
              <w:t>ohor Bahru, Johor.</w:t>
            </w:r>
          </w:p>
          <w:p w14:paraId="5B027EDB" w14:textId="77777777" w:rsidR="004D3011" w:rsidRDefault="004D3011" w:rsidP="004D3011"/>
          <w:sdt>
            <w:sdtPr>
              <w:id w:val="-240260293"/>
              <w:placeholder>
                <w:docPart w:val="390EA248D0604634BB90925F4D514BAA"/>
              </w:placeholder>
              <w:temporary/>
              <w:showingPlcHdr/>
              <w15:appearance w15:val="hidden"/>
            </w:sdtPr>
            <w:sdtEndPr/>
            <w:sdtContent>
              <w:p w14:paraId="09C9825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299CA81" w14:textId="229BE05C" w:rsidR="00036450" w:rsidRDefault="009935DD" w:rsidP="004D3011">
            <w:hyperlink r:id="rId12" w:history="1">
              <w:r w:rsidR="00623808" w:rsidRPr="00064FDE">
                <w:rPr>
                  <w:rStyle w:val="Hyperlink"/>
                </w:rPr>
                <w:t>khx1293@gmail.com</w:t>
              </w:r>
            </w:hyperlink>
          </w:p>
          <w:p w14:paraId="23E7C1E7" w14:textId="77777777" w:rsidR="00623808" w:rsidRPr="00623808" w:rsidRDefault="00623808" w:rsidP="004D3011">
            <w:pPr>
              <w:rPr>
                <w:rStyle w:val="Hyperlink"/>
              </w:rPr>
            </w:pPr>
          </w:p>
          <w:p w14:paraId="5B5F8A98" w14:textId="3F5835F2" w:rsidR="007C29EB" w:rsidRDefault="007C29EB" w:rsidP="00CB0055">
            <w:pPr>
              <w:pStyle w:val="Heading3"/>
              <w:rPr>
                <w:b w:val="0"/>
                <w:bCs/>
                <w:color w:val="355D7E" w:themeColor="accent1" w:themeShade="80"/>
                <w:sz w:val="18"/>
                <w:szCs w:val="22"/>
              </w:rPr>
            </w:pPr>
            <w:r w:rsidRPr="007C29EB">
              <w:rPr>
                <w:color w:val="355D7E" w:themeColor="accent1" w:themeShade="80"/>
              </w:rPr>
              <w:t>language</w:t>
            </w:r>
          </w:p>
          <w:p w14:paraId="3F32DD6D" w14:textId="5E5D0EDF" w:rsidR="00142FB9" w:rsidRPr="00142FB9" w:rsidRDefault="00142FB9" w:rsidP="007C29EB">
            <w:pPr>
              <w:rPr>
                <w:rFonts w:eastAsia="宋体"/>
                <w:i/>
                <w:iCs/>
                <w:lang w:eastAsia="zh-CN"/>
              </w:rPr>
            </w:pPr>
            <w:r w:rsidRPr="00142FB9">
              <w:rPr>
                <w:rFonts w:eastAsia="宋体" w:hint="eastAsia"/>
                <w:i/>
                <w:iCs/>
                <w:lang w:eastAsia="zh-CN"/>
              </w:rPr>
              <w:t>E</w:t>
            </w:r>
            <w:r w:rsidRPr="00142FB9">
              <w:rPr>
                <w:rFonts w:eastAsia="宋体"/>
                <w:i/>
                <w:iCs/>
                <w:lang w:eastAsia="zh-CN"/>
              </w:rPr>
              <w:t>ffective verbal and written communication in:</w:t>
            </w:r>
          </w:p>
          <w:p w14:paraId="027B73F9" w14:textId="3BE444DE" w:rsidR="007C29EB" w:rsidRPr="00200082" w:rsidRDefault="007C29EB" w:rsidP="002000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lang w:eastAsia="zh-CN"/>
              </w:rPr>
            </w:pPr>
            <w:r w:rsidRPr="00200082">
              <w:rPr>
                <w:rFonts w:eastAsia="宋体" w:hint="eastAsia"/>
                <w:lang w:eastAsia="zh-CN"/>
              </w:rPr>
              <w:t>E</w:t>
            </w:r>
            <w:r w:rsidRPr="00200082">
              <w:rPr>
                <w:rFonts w:eastAsia="宋体"/>
                <w:lang w:eastAsia="zh-CN"/>
              </w:rPr>
              <w:t>nglish</w:t>
            </w:r>
          </w:p>
          <w:p w14:paraId="26109F13" w14:textId="42C81E74" w:rsidR="007C29EB" w:rsidRPr="00200082" w:rsidRDefault="007C29EB" w:rsidP="002000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lang w:eastAsia="zh-CN"/>
              </w:rPr>
            </w:pPr>
            <w:r w:rsidRPr="00200082">
              <w:rPr>
                <w:rFonts w:eastAsia="宋体" w:hint="eastAsia"/>
                <w:lang w:eastAsia="zh-CN"/>
              </w:rPr>
              <w:t>M</w:t>
            </w:r>
            <w:r w:rsidRPr="00200082">
              <w:rPr>
                <w:rFonts w:eastAsia="宋体"/>
                <w:lang w:eastAsia="zh-CN"/>
              </w:rPr>
              <w:t>alay</w:t>
            </w:r>
          </w:p>
          <w:p w14:paraId="1245238E" w14:textId="053E39A8" w:rsidR="007C29EB" w:rsidRPr="00200082" w:rsidRDefault="007C29EB" w:rsidP="002000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lang w:eastAsia="zh-CN"/>
              </w:rPr>
            </w:pPr>
            <w:r w:rsidRPr="00200082">
              <w:rPr>
                <w:rFonts w:eastAsia="宋体"/>
                <w:lang w:eastAsia="zh-CN"/>
              </w:rPr>
              <w:t>Mandarin</w:t>
            </w:r>
          </w:p>
          <w:p w14:paraId="26F19E1E" w14:textId="4969A04A" w:rsidR="00C97EC8" w:rsidRPr="004D3011" w:rsidRDefault="00C97EC8" w:rsidP="004D3011"/>
        </w:tc>
        <w:tc>
          <w:tcPr>
            <w:tcW w:w="720" w:type="dxa"/>
          </w:tcPr>
          <w:p w14:paraId="1E4B9D6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B3EAD1D" w14:textId="77777777" w:rsidR="00116EF4" w:rsidRDefault="009935DD" w:rsidP="00116EF4">
            <w:pPr>
              <w:pStyle w:val="Heading2"/>
              <w:tabs>
                <w:tab w:val="left" w:pos="5070"/>
              </w:tabs>
            </w:pPr>
            <w:sdt>
              <w:sdtPr>
                <w:id w:val="1049110328"/>
                <w:placeholder>
                  <w:docPart w:val="66AE21F4D315442AB0357C422B545058"/>
                </w:placeholder>
                <w:temporary/>
                <w:showingPlcHdr/>
                <w15:appearance w15:val="hidden"/>
              </w:sdtPr>
              <w:sdtEndPr/>
              <w:sdtContent>
                <w:r w:rsidR="00116EF4" w:rsidRPr="00036450">
                  <w:t>EDUCATION</w:t>
                </w:r>
              </w:sdtContent>
            </w:sdt>
            <w:r w:rsidR="00116EF4">
              <w:tab/>
            </w:r>
          </w:p>
          <w:p w14:paraId="1E83EB9B" w14:textId="469E4414" w:rsidR="00116EF4" w:rsidRPr="00D66FE0" w:rsidRDefault="00116EF4" w:rsidP="00116EF4">
            <w:pPr>
              <w:pStyle w:val="Heading4"/>
              <w:shd w:val="clear" w:color="auto" w:fill="E4EDEB" w:themeFill="accent5" w:themeFillTint="33"/>
              <w:rPr>
                <w:rFonts w:asciiTheme="minorEastAsia" w:hAnsiTheme="minorEastAsia"/>
              </w:rPr>
            </w:pPr>
            <w:r w:rsidRPr="00C97EC8">
              <w:rPr>
                <w:rFonts w:asciiTheme="minorEastAsia" w:hAnsiTheme="minorEastAsia"/>
              </w:rPr>
              <w:t>Southern University College</w:t>
            </w:r>
            <w:r w:rsidR="00D66FE0" w:rsidRPr="00AA39BE">
              <w:rPr>
                <w:i/>
                <w:iCs/>
              </w:rPr>
              <w:t xml:space="preserve"> </w:t>
            </w:r>
            <w:r w:rsidR="00D66FE0">
              <w:rPr>
                <w:b w:val="0"/>
                <w:bCs/>
              </w:rPr>
              <w:t>(</w:t>
            </w:r>
            <w:r w:rsidR="00D66FE0" w:rsidRPr="00D66FE0">
              <w:rPr>
                <w:b w:val="0"/>
                <w:bCs/>
              </w:rPr>
              <w:t xml:space="preserve">September 2019 </w:t>
            </w:r>
            <w:r w:rsidR="00D66FE0">
              <w:rPr>
                <w:b w:val="0"/>
                <w:bCs/>
              </w:rPr>
              <w:t>–</w:t>
            </w:r>
            <w:r w:rsidR="00D66FE0" w:rsidRPr="00D66FE0">
              <w:rPr>
                <w:b w:val="0"/>
                <w:bCs/>
              </w:rPr>
              <w:t xml:space="preserve"> Present</w:t>
            </w:r>
            <w:r w:rsidR="00D66FE0">
              <w:rPr>
                <w:b w:val="0"/>
                <w:bCs/>
              </w:rPr>
              <w:t>)</w:t>
            </w:r>
          </w:p>
          <w:p w14:paraId="17635853" w14:textId="15C0EE25" w:rsidR="00D268DB" w:rsidRPr="00D268DB" w:rsidRDefault="00D268DB" w:rsidP="00116EF4">
            <w:r w:rsidRPr="00D268DB">
              <w:t>Diploma in Computer Science</w:t>
            </w:r>
          </w:p>
          <w:p w14:paraId="015F9E82" w14:textId="1FBC5707" w:rsidR="00116EF4" w:rsidRDefault="00116EF4" w:rsidP="00116EF4">
            <w:r w:rsidRPr="00D268DB">
              <w:t>CGPA:</w:t>
            </w:r>
            <w:r>
              <w:t xml:space="preserve"> 3.82</w:t>
            </w:r>
          </w:p>
          <w:p w14:paraId="4C50839E" w14:textId="62D9F504" w:rsidR="00116EF4" w:rsidRDefault="00116EF4" w:rsidP="00116EF4"/>
          <w:p w14:paraId="5E9994F6" w14:textId="6FE10B48" w:rsidR="00623808" w:rsidRPr="00623808" w:rsidRDefault="00623808" w:rsidP="00116EF4">
            <w:pPr>
              <w:rPr>
                <w:rFonts w:eastAsia="宋体"/>
                <w:i/>
                <w:iCs/>
                <w:lang w:eastAsia="zh-CN"/>
              </w:rPr>
            </w:pPr>
            <w:r>
              <w:rPr>
                <w:rFonts w:eastAsia="宋体"/>
                <w:i/>
                <w:iCs/>
                <w:lang w:eastAsia="zh-CN"/>
              </w:rPr>
              <w:t>Society participated:</w:t>
            </w:r>
          </w:p>
          <w:p w14:paraId="46F8388A" w14:textId="66293107" w:rsidR="0078366F" w:rsidRDefault="00116EF4" w:rsidP="0062380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SUC Animal Protection Society</w:t>
            </w:r>
            <w:r w:rsidR="006A7947">
              <w:t xml:space="preserve"> -</w:t>
            </w:r>
          </w:p>
          <w:p w14:paraId="47D62C8D" w14:textId="3B9DDFE6" w:rsidR="00116EF4" w:rsidRDefault="00116EF4" w:rsidP="0078366F">
            <w:pPr>
              <w:pStyle w:val="ListParagraph"/>
              <w:ind w:left="284" w:firstLineChars="0" w:firstLine="0"/>
            </w:pPr>
            <w:r>
              <w:t>Member (</w:t>
            </w:r>
            <w:r w:rsidR="0078366F">
              <w:t xml:space="preserve">September </w:t>
            </w:r>
            <w:r w:rsidR="00485281">
              <w:t>2019</w:t>
            </w:r>
            <w:r w:rsidR="0078366F">
              <w:t xml:space="preserve"> – January 2020</w:t>
            </w:r>
            <w:r w:rsidR="00485281">
              <w:t>)</w:t>
            </w:r>
          </w:p>
          <w:p w14:paraId="32A34542" w14:textId="77777777" w:rsidR="0078366F" w:rsidRDefault="0078366F" w:rsidP="0078366F">
            <w:pPr>
              <w:pStyle w:val="ListParagraph"/>
              <w:ind w:left="284" w:firstLineChars="0" w:firstLine="0"/>
            </w:pPr>
          </w:p>
          <w:p w14:paraId="2AD6E79F" w14:textId="2FE73038" w:rsidR="0078366F" w:rsidRDefault="00116EF4" w:rsidP="00623808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SUC Computer Science Society</w:t>
            </w:r>
            <w:r w:rsidR="006A7947">
              <w:t xml:space="preserve"> -</w:t>
            </w:r>
          </w:p>
          <w:p w14:paraId="7E77EE97" w14:textId="1E54809E" w:rsidR="00116EF4" w:rsidRDefault="00116EF4" w:rsidP="0078366F">
            <w:pPr>
              <w:pStyle w:val="ListParagraph"/>
              <w:ind w:left="284" w:firstLineChars="0" w:firstLine="0"/>
            </w:pPr>
            <w:r>
              <w:t>Member (September 2019  - Present)</w:t>
            </w:r>
          </w:p>
          <w:p w14:paraId="5A092119" w14:textId="77777777" w:rsidR="00116EF4" w:rsidRDefault="00116EF4" w:rsidP="00116EF4"/>
          <w:p w14:paraId="2B479ADE" w14:textId="7FFC622F" w:rsidR="00116EF4" w:rsidRPr="00D66FE0" w:rsidRDefault="00116EF4" w:rsidP="00116EF4">
            <w:pPr>
              <w:pStyle w:val="Heading4"/>
              <w:shd w:val="clear" w:color="auto" w:fill="E4EDEB" w:themeFill="accent5" w:themeFillTint="33"/>
              <w:rPr>
                <w:rFonts w:asciiTheme="minorEastAsia" w:hAnsiTheme="minorEastAsia"/>
                <w:b w:val="0"/>
                <w:bCs/>
              </w:rPr>
            </w:pPr>
            <w:r w:rsidRPr="00C97EC8">
              <w:rPr>
                <w:rFonts w:asciiTheme="minorEastAsia" w:hAnsiTheme="minorEastAsia"/>
              </w:rPr>
              <w:t xml:space="preserve">SMK Taman Mutiara </w:t>
            </w:r>
            <w:proofErr w:type="spellStart"/>
            <w:r w:rsidRPr="00C97EC8">
              <w:rPr>
                <w:rFonts w:asciiTheme="minorEastAsia" w:hAnsiTheme="minorEastAsia"/>
              </w:rPr>
              <w:t>Rini</w:t>
            </w:r>
            <w:proofErr w:type="spellEnd"/>
            <w:r w:rsidRPr="00C97EC8">
              <w:rPr>
                <w:rFonts w:asciiTheme="minorEastAsia" w:hAnsiTheme="minorEastAsia"/>
              </w:rPr>
              <w:t xml:space="preserve"> 2</w:t>
            </w:r>
            <w:r w:rsidR="00D66FE0">
              <w:rPr>
                <w:rFonts w:asciiTheme="minorEastAsia" w:hAnsiTheme="minorEastAsia"/>
              </w:rPr>
              <w:t xml:space="preserve"> </w:t>
            </w:r>
            <w:r w:rsidR="00D66FE0">
              <w:rPr>
                <w:rFonts w:asciiTheme="minorEastAsia" w:hAnsiTheme="minorEastAsia"/>
                <w:b w:val="0"/>
                <w:bCs/>
              </w:rPr>
              <w:t>(2014 – 2018)</w:t>
            </w:r>
          </w:p>
          <w:p w14:paraId="6B1C9E20" w14:textId="75088EEE" w:rsidR="00485281" w:rsidRPr="00485281" w:rsidRDefault="00485281" w:rsidP="00116EF4">
            <w:pPr>
              <w:rPr>
                <w:i/>
                <w:iCs/>
              </w:rPr>
            </w:pPr>
            <w:r w:rsidRPr="00485281">
              <w:rPr>
                <w:i/>
                <w:iCs/>
              </w:rPr>
              <w:t>Co-</w:t>
            </w:r>
            <w:r w:rsidR="00623808">
              <w:rPr>
                <w:i/>
                <w:iCs/>
              </w:rPr>
              <w:t>c</w:t>
            </w:r>
            <w:r w:rsidRPr="00485281">
              <w:rPr>
                <w:i/>
                <w:iCs/>
              </w:rPr>
              <w:t xml:space="preserve">urricular </w:t>
            </w:r>
            <w:r w:rsidR="00623808">
              <w:rPr>
                <w:i/>
                <w:iCs/>
              </w:rPr>
              <w:t>a</w:t>
            </w:r>
            <w:r w:rsidRPr="00485281">
              <w:rPr>
                <w:i/>
                <w:iCs/>
              </w:rPr>
              <w:t>ctivities</w:t>
            </w:r>
            <w:r>
              <w:rPr>
                <w:i/>
                <w:iCs/>
              </w:rPr>
              <w:t xml:space="preserve"> </w:t>
            </w:r>
            <w:r w:rsidR="00623808">
              <w:rPr>
                <w:i/>
                <w:iCs/>
              </w:rPr>
              <w:t>p</w:t>
            </w:r>
            <w:r>
              <w:rPr>
                <w:i/>
                <w:iCs/>
              </w:rPr>
              <w:t>articipated:</w:t>
            </w:r>
          </w:p>
          <w:p w14:paraId="537D9AD4" w14:textId="28EC675D" w:rsidR="00116EF4" w:rsidRDefault="00116EF4" w:rsidP="00485281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116EF4">
              <w:t>Girl Guides</w:t>
            </w:r>
            <w:r>
              <w:t xml:space="preserve"> – Member (2014-2018)</w:t>
            </w:r>
          </w:p>
          <w:p w14:paraId="122F370B" w14:textId="10462857" w:rsidR="00116EF4" w:rsidRDefault="00116EF4" w:rsidP="00485281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Chinese Language Society – Member (2014-2018)</w:t>
            </w:r>
          </w:p>
          <w:p w14:paraId="55A4EA57" w14:textId="5265761D" w:rsidR="0027156E" w:rsidRDefault="00116EF4" w:rsidP="0027156E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Chess Club – Member (2014-2018)</w:t>
            </w:r>
          </w:p>
          <w:p w14:paraId="66444035" w14:textId="3FC65523" w:rsidR="00485281" w:rsidRDefault="00485281" w:rsidP="00485281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Dedication Sales</w:t>
            </w:r>
            <w:r w:rsidR="00D66FE0">
              <w:t xml:space="preserve"> 5PA1</w:t>
            </w:r>
            <w:r>
              <w:t xml:space="preserve"> (Technical and Vocational Month 2018) – Treasurer</w:t>
            </w:r>
          </w:p>
          <w:p w14:paraId="55BED5AD" w14:textId="16B796F3" w:rsidR="00D66FE0" w:rsidRPr="00D66FE0" w:rsidRDefault="007B7B9D" w:rsidP="00D66FE0">
            <w:pPr>
              <w:pStyle w:val="ListParagraph"/>
              <w:numPr>
                <w:ilvl w:val="0"/>
                <w:numId w:val="4"/>
              </w:numPr>
              <w:ind w:firstLineChars="0"/>
            </w:pPr>
            <w:r w:rsidRPr="00D66FE0">
              <w:rPr>
                <w:rFonts w:eastAsia="宋体" w:hint="eastAsia"/>
                <w:lang w:eastAsia="zh-CN"/>
              </w:rPr>
              <w:t>L</w:t>
            </w:r>
            <w:r w:rsidRPr="00D66FE0">
              <w:rPr>
                <w:rFonts w:eastAsia="宋体"/>
                <w:lang w:eastAsia="zh-CN"/>
              </w:rPr>
              <w:t xml:space="preserve">anguage Month </w:t>
            </w:r>
            <w:r w:rsidR="0052230C">
              <w:rPr>
                <w:rFonts w:eastAsia="宋体"/>
                <w:lang w:eastAsia="zh-CN"/>
              </w:rPr>
              <w:t xml:space="preserve">Novel </w:t>
            </w:r>
            <w:r w:rsidR="00D66FE0">
              <w:rPr>
                <w:rFonts w:eastAsia="宋体"/>
                <w:lang w:eastAsia="zh-CN"/>
              </w:rPr>
              <w:t>Scrap-Book</w:t>
            </w:r>
            <w:r w:rsidR="0052230C">
              <w:rPr>
                <w:rFonts w:eastAsia="宋体"/>
                <w:lang w:eastAsia="zh-CN"/>
              </w:rPr>
              <w:t xml:space="preserve"> </w:t>
            </w:r>
            <w:r w:rsidR="00D66FE0">
              <w:rPr>
                <w:rFonts w:eastAsia="宋体"/>
                <w:lang w:eastAsia="zh-CN"/>
              </w:rPr>
              <w:t xml:space="preserve">Competition (Group) </w:t>
            </w:r>
          </w:p>
          <w:p w14:paraId="25592453" w14:textId="7979EE7B" w:rsidR="00D66FE0" w:rsidRPr="00D66FE0" w:rsidRDefault="00D66FE0" w:rsidP="00D66FE0">
            <w:pPr>
              <w:pStyle w:val="ListParagraph"/>
              <w:ind w:left="284" w:firstLineChars="0" w:firstLine="0"/>
            </w:pPr>
            <w:r>
              <w:rPr>
                <w:rFonts w:eastAsia="宋体"/>
                <w:lang w:eastAsia="zh-CN"/>
              </w:rPr>
              <w:t>(2015 and 2016)</w:t>
            </w:r>
          </w:p>
          <w:p w14:paraId="790ECCF0" w14:textId="77777777" w:rsidR="00485281" w:rsidRPr="00485281" w:rsidRDefault="00485281" w:rsidP="0027156E"/>
          <w:p w14:paraId="16E436AB" w14:textId="2B35C573" w:rsidR="00116EF4" w:rsidRPr="00D66FE0" w:rsidRDefault="00116EF4" w:rsidP="00116EF4">
            <w:pPr>
              <w:pStyle w:val="Heading4"/>
              <w:shd w:val="clear" w:color="auto" w:fill="E4EDEB" w:themeFill="accent5" w:themeFillTint="33"/>
              <w:rPr>
                <w:rFonts w:asciiTheme="minorEastAsia" w:hAnsiTheme="minorEastAsia"/>
                <w:b w:val="0"/>
                <w:bCs/>
              </w:rPr>
            </w:pPr>
            <w:r>
              <w:rPr>
                <w:rFonts w:asciiTheme="minorEastAsia" w:hAnsiTheme="minorEastAsia"/>
              </w:rPr>
              <w:t xml:space="preserve">SJK(C) </w:t>
            </w:r>
            <w:proofErr w:type="spellStart"/>
            <w:r>
              <w:rPr>
                <w:rFonts w:asciiTheme="minorEastAsia" w:hAnsiTheme="minorEastAsia"/>
              </w:rPr>
              <w:t>Kuo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Kuang</w:t>
            </w:r>
            <w:proofErr w:type="spellEnd"/>
            <w:r w:rsidR="00D66FE0">
              <w:rPr>
                <w:rFonts w:asciiTheme="minorEastAsia" w:hAnsiTheme="minorEastAsia"/>
              </w:rPr>
              <w:t xml:space="preserve"> </w:t>
            </w:r>
            <w:r w:rsidR="00D66FE0">
              <w:rPr>
                <w:rFonts w:asciiTheme="minorEastAsia" w:hAnsiTheme="minorEastAsia"/>
                <w:b w:val="0"/>
                <w:bCs/>
              </w:rPr>
              <w:t xml:space="preserve">(2008 </w:t>
            </w:r>
            <w:r w:rsidR="0027156E">
              <w:rPr>
                <w:rFonts w:asciiTheme="minorEastAsia" w:hAnsiTheme="minorEastAsia"/>
                <w:b w:val="0"/>
                <w:bCs/>
              </w:rPr>
              <w:t>–</w:t>
            </w:r>
            <w:r w:rsidR="00D66FE0">
              <w:rPr>
                <w:rFonts w:asciiTheme="minorEastAsia" w:hAnsiTheme="minorEastAsia"/>
                <w:b w:val="0"/>
                <w:bCs/>
              </w:rPr>
              <w:t xml:space="preserve"> 201</w:t>
            </w:r>
            <w:r w:rsidR="0027156E">
              <w:rPr>
                <w:rFonts w:asciiTheme="minorEastAsia" w:hAnsiTheme="minorEastAsia"/>
                <w:b w:val="0"/>
                <w:bCs/>
              </w:rPr>
              <w:t>3)</w:t>
            </w:r>
          </w:p>
          <w:p w14:paraId="74E7AB7F" w14:textId="557D662E" w:rsidR="00116EF4" w:rsidRDefault="00116EF4" w:rsidP="00036450"/>
          <w:sdt>
            <w:sdtPr>
              <w:id w:val="1669594239"/>
              <w:placeholder>
                <w:docPart w:val="71F05B6111E24BF08D027432A91F2F40"/>
              </w:placeholder>
              <w:temporary/>
              <w:showingPlcHdr/>
              <w15:appearance w15:val="hidden"/>
            </w:sdtPr>
            <w:sdtEndPr/>
            <w:sdtContent>
              <w:p w14:paraId="785969E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2F27342" w14:textId="1F11ACB9" w:rsidR="00D268DB" w:rsidRPr="00D268DB" w:rsidRDefault="00D268DB" w:rsidP="004D3011">
            <w:pPr>
              <w:rPr>
                <w:rFonts w:eastAsia="宋体"/>
                <w:i/>
                <w:iCs/>
                <w:lang w:eastAsia="zh-CN"/>
              </w:rPr>
            </w:pPr>
            <w:r>
              <w:rPr>
                <w:rFonts w:eastAsia="宋体" w:hint="eastAsia"/>
                <w:i/>
                <w:iCs/>
                <w:lang w:eastAsia="zh-CN"/>
              </w:rPr>
              <w:t>H</w:t>
            </w:r>
            <w:r>
              <w:rPr>
                <w:rFonts w:eastAsia="宋体"/>
                <w:i/>
                <w:iCs/>
                <w:lang w:eastAsia="zh-CN"/>
              </w:rPr>
              <w:t>ave the basic knowledge in:</w:t>
            </w:r>
          </w:p>
          <w:p w14:paraId="12C1490C" w14:textId="5DEF5DE8" w:rsidR="00036450" w:rsidRDefault="00142FB9" w:rsidP="0020008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Java</w:t>
            </w:r>
          </w:p>
          <w:p w14:paraId="6C79B8C2" w14:textId="2D8C75C3" w:rsidR="00142FB9" w:rsidRDefault="00142FB9" w:rsidP="0020008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TML, CSS, Bootstrap, JavaScript, PHP</w:t>
            </w:r>
            <w:r w:rsidR="0078366F">
              <w:t>, SQL</w:t>
            </w:r>
          </w:p>
          <w:p w14:paraId="537F2649" w14:textId="77777777" w:rsidR="00142FB9" w:rsidRDefault="00142FB9" w:rsidP="0020008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aravel</w:t>
            </w:r>
          </w:p>
          <w:p w14:paraId="33FF923B" w14:textId="77777777" w:rsidR="00D268DB" w:rsidRDefault="00D268DB" w:rsidP="00200082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eastAsia="宋体"/>
                <w:lang w:eastAsia="zh-CN"/>
              </w:rPr>
            </w:pPr>
            <w:r w:rsidRPr="00200082">
              <w:rPr>
                <w:rFonts w:eastAsia="宋体" w:hint="eastAsia"/>
                <w:lang w:eastAsia="zh-CN"/>
              </w:rPr>
              <w:t>Visual</w:t>
            </w:r>
            <w:r w:rsidRPr="00200082">
              <w:rPr>
                <w:rFonts w:eastAsia="宋体"/>
                <w:lang w:eastAsia="zh-CN"/>
              </w:rPr>
              <w:t xml:space="preserve"> Basic. NET</w:t>
            </w:r>
          </w:p>
          <w:p w14:paraId="4C0B8F2C" w14:textId="77777777" w:rsidR="006A7947" w:rsidRDefault="006A7947" w:rsidP="006A7947">
            <w:pPr>
              <w:rPr>
                <w:rFonts w:eastAsia="宋体"/>
                <w:lang w:eastAsia="zh-CN"/>
              </w:rPr>
            </w:pPr>
          </w:p>
          <w:p w14:paraId="1941DAD5" w14:textId="680E7B5F" w:rsidR="006A7947" w:rsidRPr="006A7947" w:rsidRDefault="006A7947" w:rsidP="006A794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Able to use Microsoft Office effectively</w:t>
            </w:r>
          </w:p>
        </w:tc>
      </w:tr>
    </w:tbl>
    <w:p w14:paraId="31A2BD0F" w14:textId="073CA7AE" w:rsidR="0043117B" w:rsidRDefault="008F16BE" w:rsidP="000C45FF">
      <w:pPr>
        <w:tabs>
          <w:tab w:val="left" w:pos="990"/>
        </w:tabs>
      </w:pPr>
      <w:r>
        <w:br w:type="textWrapping" w:clear="all"/>
      </w: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45825" w14:textId="77777777" w:rsidR="009935DD" w:rsidRDefault="009935DD" w:rsidP="000C45FF">
      <w:r>
        <w:separator/>
      </w:r>
    </w:p>
  </w:endnote>
  <w:endnote w:type="continuationSeparator" w:id="0">
    <w:p w14:paraId="3BA52483" w14:textId="77777777" w:rsidR="009935DD" w:rsidRDefault="009935D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67D4E" w14:textId="77777777" w:rsidR="009935DD" w:rsidRDefault="009935DD" w:rsidP="000C45FF">
      <w:r>
        <w:separator/>
      </w:r>
    </w:p>
  </w:footnote>
  <w:footnote w:type="continuationSeparator" w:id="0">
    <w:p w14:paraId="133CF40C" w14:textId="77777777" w:rsidR="009935DD" w:rsidRDefault="009935D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4FE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F40897" wp14:editId="0808F14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186F"/>
    <w:multiLevelType w:val="hybridMultilevel"/>
    <w:tmpl w:val="17E06F4C"/>
    <w:lvl w:ilvl="0" w:tplc="9D16E154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9B6B01"/>
    <w:multiLevelType w:val="hybridMultilevel"/>
    <w:tmpl w:val="C6B6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449BC"/>
    <w:multiLevelType w:val="hybridMultilevel"/>
    <w:tmpl w:val="91C60356"/>
    <w:lvl w:ilvl="0" w:tplc="150CB0D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81257"/>
    <w:multiLevelType w:val="hybridMultilevel"/>
    <w:tmpl w:val="917A9BC2"/>
    <w:lvl w:ilvl="0" w:tplc="33D872DA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D86A14"/>
    <w:multiLevelType w:val="hybridMultilevel"/>
    <w:tmpl w:val="8EDE5BC6"/>
    <w:lvl w:ilvl="0" w:tplc="7D0CD6C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D634EF"/>
    <w:multiLevelType w:val="hybridMultilevel"/>
    <w:tmpl w:val="C786E2B2"/>
    <w:lvl w:ilvl="0" w:tplc="ECE6D70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N7QwNzE3szS1MDBV0lEKTi0uzszPAykwrgUAZ0IlIywAAAA="/>
  </w:docVars>
  <w:rsids>
    <w:rsidRoot w:val="00334EC8"/>
    <w:rsid w:val="00036450"/>
    <w:rsid w:val="00094499"/>
    <w:rsid w:val="000A00BE"/>
    <w:rsid w:val="000B7D71"/>
    <w:rsid w:val="000C45FF"/>
    <w:rsid w:val="000E3FD1"/>
    <w:rsid w:val="0010456B"/>
    <w:rsid w:val="00112054"/>
    <w:rsid w:val="00116EF4"/>
    <w:rsid w:val="001208F3"/>
    <w:rsid w:val="001420B3"/>
    <w:rsid w:val="00142FB9"/>
    <w:rsid w:val="001525E1"/>
    <w:rsid w:val="00180329"/>
    <w:rsid w:val="0019001F"/>
    <w:rsid w:val="001A74A5"/>
    <w:rsid w:val="001B2ABD"/>
    <w:rsid w:val="001E0391"/>
    <w:rsid w:val="001E1759"/>
    <w:rsid w:val="001F1ECC"/>
    <w:rsid w:val="00200082"/>
    <w:rsid w:val="002400EB"/>
    <w:rsid w:val="00256CF7"/>
    <w:rsid w:val="0027156E"/>
    <w:rsid w:val="00281FD5"/>
    <w:rsid w:val="00301F22"/>
    <w:rsid w:val="0030481B"/>
    <w:rsid w:val="003156FC"/>
    <w:rsid w:val="003254B5"/>
    <w:rsid w:val="00334EC8"/>
    <w:rsid w:val="0037121F"/>
    <w:rsid w:val="003847E2"/>
    <w:rsid w:val="003A6B7D"/>
    <w:rsid w:val="003B06CA"/>
    <w:rsid w:val="004071FC"/>
    <w:rsid w:val="00445947"/>
    <w:rsid w:val="004813B3"/>
    <w:rsid w:val="00485281"/>
    <w:rsid w:val="00496591"/>
    <w:rsid w:val="004C63E4"/>
    <w:rsid w:val="004D3011"/>
    <w:rsid w:val="0052230C"/>
    <w:rsid w:val="005262AC"/>
    <w:rsid w:val="0056582D"/>
    <w:rsid w:val="005A31AA"/>
    <w:rsid w:val="005A7AB0"/>
    <w:rsid w:val="005E39D5"/>
    <w:rsid w:val="00600670"/>
    <w:rsid w:val="0062123A"/>
    <w:rsid w:val="00623808"/>
    <w:rsid w:val="00646E75"/>
    <w:rsid w:val="006606D5"/>
    <w:rsid w:val="006771D0"/>
    <w:rsid w:val="006A7947"/>
    <w:rsid w:val="00715FCB"/>
    <w:rsid w:val="007338A5"/>
    <w:rsid w:val="00743101"/>
    <w:rsid w:val="007775E1"/>
    <w:rsid w:val="0078366F"/>
    <w:rsid w:val="007867A0"/>
    <w:rsid w:val="007927F5"/>
    <w:rsid w:val="007B7B9D"/>
    <w:rsid w:val="007C29EB"/>
    <w:rsid w:val="007D2936"/>
    <w:rsid w:val="00802CA0"/>
    <w:rsid w:val="008F16BE"/>
    <w:rsid w:val="009234E1"/>
    <w:rsid w:val="009260CD"/>
    <w:rsid w:val="00952C25"/>
    <w:rsid w:val="00991906"/>
    <w:rsid w:val="009935DD"/>
    <w:rsid w:val="00A2118D"/>
    <w:rsid w:val="00AA39BE"/>
    <w:rsid w:val="00AD76E2"/>
    <w:rsid w:val="00B20152"/>
    <w:rsid w:val="00B33520"/>
    <w:rsid w:val="00B359E4"/>
    <w:rsid w:val="00B3745D"/>
    <w:rsid w:val="00B57D98"/>
    <w:rsid w:val="00B70850"/>
    <w:rsid w:val="00BD46CA"/>
    <w:rsid w:val="00C066B6"/>
    <w:rsid w:val="00C37BA1"/>
    <w:rsid w:val="00C4674C"/>
    <w:rsid w:val="00C506CF"/>
    <w:rsid w:val="00C72BED"/>
    <w:rsid w:val="00C9578B"/>
    <w:rsid w:val="00C97EC8"/>
    <w:rsid w:val="00CB0055"/>
    <w:rsid w:val="00D23A52"/>
    <w:rsid w:val="00D2522B"/>
    <w:rsid w:val="00D268DB"/>
    <w:rsid w:val="00D422DE"/>
    <w:rsid w:val="00D5459D"/>
    <w:rsid w:val="00D66FE0"/>
    <w:rsid w:val="00DA1F4D"/>
    <w:rsid w:val="00DD172A"/>
    <w:rsid w:val="00E25A26"/>
    <w:rsid w:val="00E32DC3"/>
    <w:rsid w:val="00E4381A"/>
    <w:rsid w:val="00E55D74"/>
    <w:rsid w:val="00E56307"/>
    <w:rsid w:val="00E818F6"/>
    <w:rsid w:val="00F57288"/>
    <w:rsid w:val="00F60274"/>
    <w:rsid w:val="00F70362"/>
    <w:rsid w:val="00F77FB9"/>
    <w:rsid w:val="00FB068F"/>
    <w:rsid w:val="00FB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DC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00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hx1293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B10E676A854D35BA388735B525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604F-4288-47FE-A6D0-655B4FC41F9D}"/>
      </w:docPartPr>
      <w:docPartBody>
        <w:p w:rsidR="00827781" w:rsidRDefault="00A53884">
          <w:pPr>
            <w:pStyle w:val="9FB10E676A854D35BA388735B525F875"/>
          </w:pPr>
          <w:r w:rsidRPr="00D5459D">
            <w:t>Profile</w:t>
          </w:r>
        </w:p>
      </w:docPartBody>
    </w:docPart>
    <w:docPart>
      <w:docPartPr>
        <w:name w:val="7BA97D357DC648BABD1E74B5D0F5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8F4B-6295-4509-91A9-727F3A8A8DCE}"/>
      </w:docPartPr>
      <w:docPartBody>
        <w:p w:rsidR="00827781" w:rsidRDefault="00A53884">
          <w:pPr>
            <w:pStyle w:val="7BA97D357DC648BABD1E74B5D0F529A3"/>
          </w:pPr>
          <w:r w:rsidRPr="00CB0055">
            <w:t>Contact</w:t>
          </w:r>
        </w:p>
      </w:docPartBody>
    </w:docPart>
    <w:docPart>
      <w:docPartPr>
        <w:name w:val="1A0D2D8B81AB44D883C59667A1B2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552D3-B0E4-4605-8661-F004BC897F4A}"/>
      </w:docPartPr>
      <w:docPartBody>
        <w:p w:rsidR="00827781" w:rsidRDefault="00A53884">
          <w:pPr>
            <w:pStyle w:val="1A0D2D8B81AB44D883C59667A1B21095"/>
          </w:pPr>
          <w:r w:rsidRPr="004D3011">
            <w:t>PHONE:</w:t>
          </w:r>
        </w:p>
      </w:docPartBody>
    </w:docPart>
    <w:docPart>
      <w:docPartPr>
        <w:name w:val="390EA248D0604634BB90925F4D514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73D77-A0FC-41A5-9A04-CF6CB62FB462}"/>
      </w:docPartPr>
      <w:docPartBody>
        <w:p w:rsidR="00827781" w:rsidRDefault="00A53884">
          <w:pPr>
            <w:pStyle w:val="390EA248D0604634BB90925F4D514BAA"/>
          </w:pPr>
          <w:r w:rsidRPr="004D3011">
            <w:t>EMAIL:</w:t>
          </w:r>
        </w:p>
      </w:docPartBody>
    </w:docPart>
    <w:docPart>
      <w:docPartPr>
        <w:name w:val="71F05B6111E24BF08D027432A91F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7AC8-F7F7-40C0-ABCD-8932F1D410B2}"/>
      </w:docPartPr>
      <w:docPartBody>
        <w:p w:rsidR="00827781" w:rsidRDefault="00A53884">
          <w:pPr>
            <w:pStyle w:val="71F05B6111E24BF08D027432A91F2F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6AE21F4D315442AB0357C422B54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99AC-524E-4F2E-96A9-8B5DCDAE87C9}"/>
      </w:docPartPr>
      <w:docPartBody>
        <w:p w:rsidR="00827781" w:rsidRDefault="00F96355" w:rsidP="00F96355">
          <w:pPr>
            <w:pStyle w:val="66AE21F4D315442AB0357C422B54505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55"/>
    <w:rsid w:val="0009053F"/>
    <w:rsid w:val="0076662B"/>
    <w:rsid w:val="00827781"/>
    <w:rsid w:val="00A53884"/>
    <w:rsid w:val="00E35F49"/>
    <w:rsid w:val="00EA3A7E"/>
    <w:rsid w:val="00F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35F4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50B504138C4C34B9C93FF5120251A9">
    <w:name w:val="0B50B504138C4C34B9C93FF5120251A9"/>
  </w:style>
  <w:style w:type="paragraph" w:customStyle="1" w:styleId="F8A3224709A04A76A22D3C8C7137DF69">
    <w:name w:val="F8A3224709A04A76A22D3C8C7137DF69"/>
  </w:style>
  <w:style w:type="paragraph" w:customStyle="1" w:styleId="9FB10E676A854D35BA388735B525F875">
    <w:name w:val="9FB10E676A854D35BA388735B525F875"/>
  </w:style>
  <w:style w:type="paragraph" w:customStyle="1" w:styleId="4A5D7B6791044BB8B8691B4F3956ACE6">
    <w:name w:val="4A5D7B6791044BB8B8691B4F3956ACE6"/>
  </w:style>
  <w:style w:type="paragraph" w:customStyle="1" w:styleId="7BA97D357DC648BABD1E74B5D0F529A3">
    <w:name w:val="7BA97D357DC648BABD1E74B5D0F529A3"/>
  </w:style>
  <w:style w:type="paragraph" w:customStyle="1" w:styleId="1A0D2D8B81AB44D883C59667A1B21095">
    <w:name w:val="1A0D2D8B81AB44D883C59667A1B21095"/>
  </w:style>
  <w:style w:type="paragraph" w:customStyle="1" w:styleId="AA3757963BE2453BAD29A8E90FF43099">
    <w:name w:val="AA3757963BE2453BAD29A8E90FF43099"/>
  </w:style>
  <w:style w:type="paragraph" w:customStyle="1" w:styleId="19CB20AAE9C249B695984F0477B2CF1F">
    <w:name w:val="19CB20AAE9C249B695984F0477B2CF1F"/>
  </w:style>
  <w:style w:type="paragraph" w:customStyle="1" w:styleId="390D7907D17C4E5CBC4E7C6051091D23">
    <w:name w:val="390D7907D17C4E5CBC4E7C6051091D23"/>
  </w:style>
  <w:style w:type="paragraph" w:customStyle="1" w:styleId="390EA248D0604634BB90925F4D514BAA">
    <w:name w:val="390EA248D0604634BB90925F4D514BA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ADD72D7325F411E9126DD003B703692">
    <w:name w:val="0ADD72D7325F411E9126DD003B703692"/>
  </w:style>
  <w:style w:type="paragraph" w:customStyle="1" w:styleId="53C6C5A82103477E89CC630620645406">
    <w:name w:val="53C6C5A82103477E89CC630620645406"/>
  </w:style>
  <w:style w:type="paragraph" w:customStyle="1" w:styleId="46E15E1601B8425BA9127117D57A4218">
    <w:name w:val="46E15E1601B8425BA9127117D57A4218"/>
  </w:style>
  <w:style w:type="paragraph" w:customStyle="1" w:styleId="768438D2881B4D3F94C8C5A9488A4444">
    <w:name w:val="768438D2881B4D3F94C8C5A9488A4444"/>
  </w:style>
  <w:style w:type="paragraph" w:customStyle="1" w:styleId="3B1331207B5943049AB32728113C0191">
    <w:name w:val="3B1331207B5943049AB32728113C0191"/>
  </w:style>
  <w:style w:type="paragraph" w:customStyle="1" w:styleId="741614FC2F9E41679DCC194FC35F2581">
    <w:name w:val="741614FC2F9E41679DCC194FC35F2581"/>
  </w:style>
  <w:style w:type="paragraph" w:customStyle="1" w:styleId="441257A1019040FE9B68CBE0BCFB4440">
    <w:name w:val="441257A1019040FE9B68CBE0BCFB4440"/>
  </w:style>
  <w:style w:type="paragraph" w:customStyle="1" w:styleId="5ABCF11480CF44C2816A61A6A8EA8977">
    <w:name w:val="5ABCF11480CF44C2816A61A6A8EA8977"/>
  </w:style>
  <w:style w:type="paragraph" w:customStyle="1" w:styleId="F25EED23B11B447BA2BE1B12D3820A9A">
    <w:name w:val="F25EED23B11B447BA2BE1B12D3820A9A"/>
  </w:style>
  <w:style w:type="paragraph" w:customStyle="1" w:styleId="A146064F100B4357ABE29E93016B6B76">
    <w:name w:val="A146064F100B4357ABE29E93016B6B76"/>
  </w:style>
  <w:style w:type="paragraph" w:customStyle="1" w:styleId="07ECECCE14EC42099809FC60838B3A96">
    <w:name w:val="07ECECCE14EC42099809FC60838B3A96"/>
  </w:style>
  <w:style w:type="paragraph" w:customStyle="1" w:styleId="5B564C93E05B4C78B21A452697F67B5A">
    <w:name w:val="5B564C93E05B4C78B21A452697F67B5A"/>
  </w:style>
  <w:style w:type="paragraph" w:customStyle="1" w:styleId="D2DCF8F4D7CB4DF8BDC439607A0294BA">
    <w:name w:val="D2DCF8F4D7CB4DF8BDC439607A0294BA"/>
  </w:style>
  <w:style w:type="paragraph" w:customStyle="1" w:styleId="44308B4FEE5F483FA53FC1AC78BCB6E4">
    <w:name w:val="44308B4FEE5F483FA53FC1AC78BCB6E4"/>
  </w:style>
  <w:style w:type="paragraph" w:customStyle="1" w:styleId="86B903D0CE1D4A7A8975CFEA6ADF8469">
    <w:name w:val="86B903D0CE1D4A7A8975CFEA6ADF8469"/>
  </w:style>
  <w:style w:type="paragraph" w:customStyle="1" w:styleId="01DC7578AFC34C4FA4E3D4FC4A01E632">
    <w:name w:val="01DC7578AFC34C4FA4E3D4FC4A01E632"/>
  </w:style>
  <w:style w:type="paragraph" w:customStyle="1" w:styleId="025F5553DA56483F882ED6C240A371A9">
    <w:name w:val="025F5553DA56483F882ED6C240A371A9"/>
  </w:style>
  <w:style w:type="paragraph" w:customStyle="1" w:styleId="D3F3687AFB144391AEF7CAA84C483876">
    <w:name w:val="D3F3687AFB144391AEF7CAA84C483876"/>
  </w:style>
  <w:style w:type="paragraph" w:customStyle="1" w:styleId="9797F1A5B21E4AF4A94A469447ED40C6">
    <w:name w:val="9797F1A5B21E4AF4A94A469447ED40C6"/>
  </w:style>
  <w:style w:type="paragraph" w:customStyle="1" w:styleId="257413751C6044E6B693DC6D0E757E06">
    <w:name w:val="257413751C6044E6B693DC6D0E757E06"/>
  </w:style>
  <w:style w:type="paragraph" w:customStyle="1" w:styleId="45AB90630CDD4563A1A59A4BF4F54654">
    <w:name w:val="45AB90630CDD4563A1A59A4BF4F54654"/>
  </w:style>
  <w:style w:type="paragraph" w:customStyle="1" w:styleId="856E7217EE0C4866AD00C15AB382627B">
    <w:name w:val="856E7217EE0C4866AD00C15AB382627B"/>
  </w:style>
  <w:style w:type="paragraph" w:customStyle="1" w:styleId="16BEABAD2688465189B14720BA4A98A7">
    <w:name w:val="16BEABAD2688465189B14720BA4A98A7"/>
  </w:style>
  <w:style w:type="paragraph" w:customStyle="1" w:styleId="38525393413B469BABAF2B19B59DCEF2">
    <w:name w:val="38525393413B469BABAF2B19B59DCEF2"/>
  </w:style>
  <w:style w:type="paragraph" w:customStyle="1" w:styleId="810DC38E10AE4B80B145E5D652A58028">
    <w:name w:val="810DC38E10AE4B80B145E5D652A58028"/>
  </w:style>
  <w:style w:type="paragraph" w:customStyle="1" w:styleId="479089E7747A4C23B92F87FB7CEACD38">
    <w:name w:val="479089E7747A4C23B92F87FB7CEACD38"/>
  </w:style>
  <w:style w:type="paragraph" w:customStyle="1" w:styleId="57B7435C64DE416EA198CD2161195C0D">
    <w:name w:val="57B7435C64DE416EA198CD2161195C0D"/>
  </w:style>
  <w:style w:type="paragraph" w:customStyle="1" w:styleId="9D9788D797EA410FA022CBC2283F3EFC">
    <w:name w:val="9D9788D797EA410FA022CBC2283F3EFC"/>
  </w:style>
  <w:style w:type="paragraph" w:customStyle="1" w:styleId="CF3421D572E64FE49729F53EE48BDD1B">
    <w:name w:val="CF3421D572E64FE49729F53EE48BDD1B"/>
  </w:style>
  <w:style w:type="paragraph" w:customStyle="1" w:styleId="D5159D7E19EB4187B158C5FDD528B0BD">
    <w:name w:val="D5159D7E19EB4187B158C5FDD528B0BD"/>
  </w:style>
  <w:style w:type="character" w:customStyle="1" w:styleId="Heading2Char">
    <w:name w:val="Heading 2 Char"/>
    <w:basedOn w:val="DefaultParagraphFont"/>
    <w:link w:val="Heading2"/>
    <w:uiPriority w:val="9"/>
    <w:rsid w:val="00E35F4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1F05B6111E24BF08D027432A91F2F40">
    <w:name w:val="71F05B6111E24BF08D027432A91F2F40"/>
  </w:style>
  <w:style w:type="paragraph" w:customStyle="1" w:styleId="16AA789DAC1B47ED9644869CC1986263">
    <w:name w:val="16AA789DAC1B47ED9644869CC1986263"/>
    <w:rsid w:val="00F96355"/>
  </w:style>
  <w:style w:type="paragraph" w:customStyle="1" w:styleId="66AE21F4D315442AB0357C422B545058">
    <w:name w:val="66AE21F4D315442AB0357C422B545058"/>
    <w:rsid w:val="00F96355"/>
  </w:style>
  <w:style w:type="paragraph" w:customStyle="1" w:styleId="9FEB9BD6A49F49C0AB3BE59AF2D75B51">
    <w:name w:val="9FEB9BD6A49F49C0AB3BE59AF2D75B51"/>
    <w:rsid w:val="00F96355"/>
  </w:style>
  <w:style w:type="paragraph" w:customStyle="1" w:styleId="FDAA2B013DA04BEAA92A864ABD12B6CF">
    <w:name w:val="FDAA2B013DA04BEAA92A864ABD12B6CF"/>
    <w:rsid w:val="00827781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9C781F230349BABDB54B8E04BA2BD1">
    <w:name w:val="DF9C781F230349BABDB54B8E04BA2BD1"/>
    <w:rsid w:val="00E35F49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2021-06-21T12:48:00Z</dcterms:created>
  <dcterms:modified xsi:type="dcterms:W3CDTF">2021-06-21T12:51:00Z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