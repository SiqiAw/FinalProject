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151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250"/>
        <w:gridCol w:w="6940"/>
      </w:tblGrid>
      <w:tr w:rsidR="009D1780" w14:paraId="51522123" w14:textId="77777777" w:rsidTr="00EF0DE1">
        <w:trPr>
          <w:trHeight w:val="4410"/>
        </w:trPr>
        <w:tc>
          <w:tcPr>
            <w:tcW w:w="3600" w:type="dxa"/>
            <w:vAlign w:val="bottom"/>
          </w:tcPr>
          <w:p w14:paraId="02A0F616" w14:textId="415778CD" w:rsidR="009D1780" w:rsidRDefault="009D1780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B7B8303" wp14:editId="69960504">
                      <wp:extent cx="2122805" cy="21228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">
                                          <a14:imgEffect>
                                            <a14:sharpenSoften amount="60000"/>
                                          </a14:imgEffect>
                                          <a14:imgEffect>
                                            <a14:colorTemperature colorTemp="7250"/>
                                          </a14:imgEffect>
                                          <a14:imgEffect>
                                            <a14:saturation sat="120000"/>
                                          </a14:imgEffect>
                                          <a14:imgEffect>
                                            <a14:brightnessContrast bright="5000" contrast="25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tx1">
                                    <a:lumMod val="75000"/>
                                    <a:lumOff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F9EC22D" id="Oval 2" o:spid="_x0000_s1026" alt="Title: Professional Headshot of Man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" strokecolor="#404040 [2429]" strokeweight="5pt">
                      <v:fill r:id="rId13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14:paraId="1DD5ACA7" w14:textId="77777777" w:rsidR="009D1780" w:rsidRDefault="009D1780" w:rsidP="000C45FF">
            <w:pPr>
              <w:tabs>
                <w:tab w:val="left" w:pos="990"/>
              </w:tabs>
            </w:pPr>
          </w:p>
        </w:tc>
        <w:tc>
          <w:tcPr>
            <w:tcW w:w="250" w:type="dxa"/>
          </w:tcPr>
          <w:p w14:paraId="740D554C" w14:textId="0FE9F7D7" w:rsidR="009D1780" w:rsidRDefault="009D1780" w:rsidP="000C45FF">
            <w:pPr>
              <w:tabs>
                <w:tab w:val="left" w:pos="990"/>
              </w:tabs>
            </w:pPr>
          </w:p>
        </w:tc>
        <w:tc>
          <w:tcPr>
            <w:tcW w:w="6940" w:type="dxa"/>
            <w:vAlign w:val="bottom"/>
          </w:tcPr>
          <w:p w14:paraId="3E8E445D" w14:textId="5AEB187A" w:rsidR="009D1780" w:rsidRPr="009D1780" w:rsidRDefault="009D1780" w:rsidP="001B2ABD">
            <w:pPr>
              <w:pStyle w:val="Title"/>
              <w:rPr>
                <w:sz w:val="72"/>
                <w:szCs w:val="72"/>
              </w:rPr>
            </w:pPr>
            <w:r w:rsidRPr="009D1780">
              <w:rPr>
                <w:sz w:val="72"/>
                <w:szCs w:val="72"/>
              </w:rPr>
              <w:t>YONG SHU HUI</w:t>
            </w:r>
          </w:p>
          <w:p w14:paraId="72E18903" w14:textId="68D30E12" w:rsidR="009D1780" w:rsidRDefault="009D1780" w:rsidP="001B2ABD">
            <w:pPr>
              <w:pStyle w:val="Subtitle"/>
            </w:pPr>
          </w:p>
        </w:tc>
      </w:tr>
      <w:tr w:rsidR="009D1780" w14:paraId="591AEA4F" w14:textId="77777777" w:rsidTr="00EF0DE1">
        <w:tc>
          <w:tcPr>
            <w:tcW w:w="3600" w:type="dxa"/>
          </w:tcPr>
          <w:sdt>
            <w:sdtPr>
              <w:id w:val="-1711873194"/>
              <w:placeholder>
                <w:docPart w:val="0545350DE4704E569218C8E7649BD39A"/>
              </w:placeholder>
              <w:temporary/>
              <w:showingPlcHdr/>
              <w15:appearance w15:val="hidden"/>
            </w:sdtPr>
            <w:sdtEndPr/>
            <w:sdtContent>
              <w:p w14:paraId="56CE2F07" w14:textId="77777777" w:rsidR="009D1780" w:rsidRDefault="009D1780" w:rsidP="00036450">
                <w:pPr>
                  <w:pStyle w:val="Heading3"/>
                </w:pPr>
                <w:r w:rsidRPr="00882098">
                  <w:rPr>
                    <w:color w:val="0D0D0D" w:themeColor="text1" w:themeTint="F2"/>
                  </w:rPr>
                  <w:t>Profile</w:t>
                </w:r>
              </w:p>
            </w:sdtContent>
          </w:sdt>
          <w:p w14:paraId="55507B48" w14:textId="30FD5E09" w:rsidR="007B436B" w:rsidRDefault="007B436B" w:rsidP="004D3011">
            <w:r>
              <w:t xml:space="preserve">Upcoming Diploma graduate student with a theoretical knowledge in CS and practical in </w:t>
            </w:r>
            <w:r w:rsidR="00D8713D">
              <w:t xml:space="preserve">the management of hardware and </w:t>
            </w:r>
            <w:r>
              <w:t>software</w:t>
            </w:r>
            <w:r w:rsidR="00A23113">
              <w:t xml:space="preserve"> </w:t>
            </w:r>
            <w:r>
              <w:t>development.</w:t>
            </w:r>
            <w:r w:rsidR="00D8713D">
              <w:t xml:space="preserve"> </w:t>
            </w:r>
            <w:r>
              <w:t xml:space="preserve"> </w:t>
            </w:r>
          </w:p>
          <w:p w14:paraId="30F2866D" w14:textId="1FA25B6E" w:rsidR="00D8713D" w:rsidRPr="00D8713D" w:rsidRDefault="00D8713D" w:rsidP="00D8713D">
            <w:pPr>
              <w:pStyle w:val="Heading3"/>
              <w:rPr>
                <w:rFonts w:asciiTheme="minorHAnsi" w:eastAsiaTheme="minorEastAsia" w:hAnsiTheme="minorHAnsi" w:cstheme="minorBidi"/>
                <w:b w:val="0"/>
                <w:caps w:val="0"/>
                <w:color w:val="000000" w:themeColor="text1"/>
                <w:sz w:val="18"/>
                <w:szCs w:val="22"/>
              </w:rPr>
            </w:pPr>
            <w:r w:rsidRPr="00D8713D">
              <w:rPr>
                <w:color w:val="000000" w:themeColor="text1"/>
              </w:rPr>
              <w:t>contact</w:t>
            </w:r>
          </w:p>
          <w:sdt>
            <w:sdtPr>
              <w:id w:val="1111563247"/>
              <w:placeholder>
                <w:docPart w:val="99C453121E8C484EAB83F784B3B88E6C"/>
              </w:placeholder>
              <w:temporary/>
              <w:showingPlcHdr/>
              <w15:appearance w15:val="hidden"/>
            </w:sdtPr>
            <w:sdtEndPr/>
            <w:sdtContent>
              <w:p w14:paraId="69CBB7C7" w14:textId="6BAFE0D0" w:rsidR="009D1780" w:rsidRDefault="009D1780" w:rsidP="004D3011">
                <w:r w:rsidRPr="004D3011">
                  <w:t>PHONE:</w:t>
                </w:r>
              </w:p>
            </w:sdtContent>
          </w:sdt>
          <w:p w14:paraId="47562DBA" w14:textId="3562BB9D" w:rsidR="009D1780" w:rsidRDefault="006F3AB3" w:rsidP="004D3011">
            <w:r>
              <w:t>(+</w:t>
            </w:r>
            <w:r w:rsidR="00D10284">
              <w:t>60</w:t>
            </w:r>
            <w:r>
              <w:t xml:space="preserve">) </w:t>
            </w:r>
            <w:r w:rsidR="00D10284">
              <w:t>167634079</w:t>
            </w:r>
          </w:p>
          <w:p w14:paraId="502509A4" w14:textId="77777777" w:rsidR="009D1780" w:rsidRPr="004D3011" w:rsidRDefault="009D1780" w:rsidP="004D3011"/>
          <w:p w14:paraId="37EFC6F3" w14:textId="4DFFD6FB" w:rsidR="009D1780" w:rsidRDefault="00E17BF2" w:rsidP="004D3011">
            <w:r>
              <w:t>ADDRESS:</w:t>
            </w:r>
          </w:p>
          <w:p w14:paraId="04B0211D" w14:textId="2321A33E" w:rsidR="009D1780" w:rsidRDefault="00D8713D" w:rsidP="004D3011">
            <w:proofErr w:type="spellStart"/>
            <w:r>
              <w:t>Kulai</w:t>
            </w:r>
            <w:proofErr w:type="spellEnd"/>
            <w:r>
              <w:t xml:space="preserve">, </w:t>
            </w:r>
            <w:r w:rsidR="006F3AB3">
              <w:t xml:space="preserve">Johor, </w:t>
            </w:r>
            <w:r w:rsidR="00E17BF2">
              <w:t>Malaysia</w:t>
            </w:r>
          </w:p>
          <w:p w14:paraId="73F2F7ED" w14:textId="77777777" w:rsidR="009D1780" w:rsidRDefault="009D1780" w:rsidP="004D3011"/>
          <w:sdt>
            <w:sdtPr>
              <w:id w:val="-240260293"/>
              <w:placeholder>
                <w:docPart w:val="82613AE621284875B086DBC429D3BDDE"/>
              </w:placeholder>
              <w:temporary/>
              <w:showingPlcHdr/>
              <w15:appearance w15:val="hidden"/>
            </w:sdtPr>
            <w:sdtEndPr/>
            <w:sdtContent>
              <w:p w14:paraId="4B1E273F" w14:textId="77777777" w:rsidR="009D1780" w:rsidRDefault="009D1780" w:rsidP="004D3011">
                <w:r w:rsidRPr="004D3011">
                  <w:t>EMAIL:</w:t>
                </w:r>
              </w:p>
            </w:sdtContent>
          </w:sdt>
          <w:p w14:paraId="5ED4884E" w14:textId="3B0034FF" w:rsidR="009D1780" w:rsidRPr="006B662F" w:rsidRDefault="00E8260A" w:rsidP="004D3011">
            <w:pPr>
              <w:rPr>
                <w:rStyle w:val="Hyperlink"/>
                <w:color w:val="FF0000"/>
              </w:rPr>
            </w:pPr>
            <w:hyperlink r:id="rId14" w:history="1">
              <w:r w:rsidR="00D10284" w:rsidRPr="006B662F">
                <w:rPr>
                  <w:rStyle w:val="Hyperlink"/>
                  <w:color w:val="FF0000"/>
                </w:rPr>
                <w:t>yvonneyong0918@gmail.com</w:t>
              </w:r>
            </w:hyperlink>
          </w:p>
          <w:p w14:paraId="1A7E122C" w14:textId="1CB25CE5" w:rsidR="009D1780" w:rsidRPr="009A4E60" w:rsidRDefault="00B66F0B" w:rsidP="00CB0055">
            <w:pPr>
              <w:pStyle w:val="Heading3"/>
              <w:rPr>
                <w:color w:val="0D0D0D" w:themeColor="text1" w:themeTint="F2"/>
              </w:rPr>
            </w:pPr>
            <w:r w:rsidRPr="009A4E60">
              <w:rPr>
                <w:color w:val="0D0D0D" w:themeColor="text1" w:themeTint="F2"/>
              </w:rPr>
              <w:t>SOFT SKILLS</w:t>
            </w:r>
          </w:p>
          <w:p w14:paraId="2DE1A331" w14:textId="77777777" w:rsidR="00B66F0B" w:rsidRDefault="00B66F0B" w:rsidP="00B66F0B">
            <w:r>
              <w:t>Teamwork</w:t>
            </w:r>
          </w:p>
          <w:p w14:paraId="443E62CC" w14:textId="77777777" w:rsidR="00B66F0B" w:rsidRDefault="00B66F0B" w:rsidP="00B66F0B">
            <w:r>
              <w:t>Communication</w:t>
            </w:r>
          </w:p>
          <w:p w14:paraId="2860F757" w14:textId="7AAE60B8" w:rsidR="00B66F0B" w:rsidRDefault="00B66F0B" w:rsidP="00B66F0B">
            <w:r>
              <w:t>Strong Work Ethic</w:t>
            </w:r>
          </w:p>
          <w:p w14:paraId="0EC15A79" w14:textId="3C8E9869" w:rsidR="002B2A70" w:rsidRDefault="002B2A70" w:rsidP="00B66F0B">
            <w:r>
              <w:t>Strong hands-on ability</w:t>
            </w:r>
          </w:p>
          <w:p w14:paraId="2AFD862B" w14:textId="77777777" w:rsidR="00B66F0B" w:rsidRDefault="00B66F0B" w:rsidP="00B66F0B">
            <w:r>
              <w:t>Problem Solving</w:t>
            </w:r>
          </w:p>
          <w:p w14:paraId="34E019CF" w14:textId="77777777" w:rsidR="00B66F0B" w:rsidRDefault="00B66F0B" w:rsidP="00B66F0B">
            <w:r>
              <w:t>Critical Thinking</w:t>
            </w:r>
          </w:p>
          <w:p w14:paraId="144AE222" w14:textId="77777777" w:rsidR="00B66F0B" w:rsidRDefault="00B66F0B" w:rsidP="00B66F0B">
            <w:r>
              <w:t>Positive Attitude</w:t>
            </w:r>
          </w:p>
          <w:p w14:paraId="17D1F437" w14:textId="77777777" w:rsidR="00B66F0B" w:rsidRDefault="00B66F0B" w:rsidP="00B66F0B">
            <w:r>
              <w:t>Persuasion</w:t>
            </w:r>
          </w:p>
          <w:p w14:paraId="27304324" w14:textId="71506013" w:rsidR="00B66F0B" w:rsidRPr="009A4E60" w:rsidRDefault="00B66F0B" w:rsidP="00B66F0B">
            <w:pPr>
              <w:pStyle w:val="Heading3"/>
              <w:rPr>
                <w:color w:val="0D0D0D" w:themeColor="text1" w:themeTint="F2"/>
              </w:rPr>
            </w:pPr>
            <w:r w:rsidRPr="009A4E60">
              <w:rPr>
                <w:color w:val="0D0D0D" w:themeColor="text1" w:themeTint="F2"/>
              </w:rPr>
              <w:t>HARD SKILLS</w:t>
            </w:r>
          </w:p>
          <w:p w14:paraId="0838DBFB" w14:textId="77777777" w:rsidR="001C1929" w:rsidRDefault="00B66F0B" w:rsidP="004D3011">
            <w:r>
              <w:t>Working knowledge in Microsoft Office</w:t>
            </w:r>
          </w:p>
          <w:p w14:paraId="135C55E2" w14:textId="0B179ABB" w:rsidR="00B66F0B" w:rsidRDefault="00B66F0B" w:rsidP="00B66F0B">
            <w:r>
              <w:t xml:space="preserve">Effective verbal and written communication in English, </w:t>
            </w:r>
            <w:r w:rsidR="0045053E">
              <w:t>Mandarin</w:t>
            </w:r>
            <w:r>
              <w:t xml:space="preserve"> and Malay</w:t>
            </w:r>
          </w:p>
          <w:p w14:paraId="5857781F" w14:textId="502EC8D8" w:rsidR="00B66F0B" w:rsidRDefault="00B66F0B" w:rsidP="00B66F0B">
            <w:r>
              <w:t xml:space="preserve">Basic knowledge of HTML, CSS, </w:t>
            </w:r>
            <w:r w:rsidR="00900B51">
              <w:t xml:space="preserve">PHP, and </w:t>
            </w:r>
            <w:r>
              <w:t>MySQL</w:t>
            </w:r>
          </w:p>
          <w:p w14:paraId="2EA81FDE" w14:textId="5B15F289" w:rsidR="00B66F0B" w:rsidRDefault="00B66F0B" w:rsidP="00B66F0B">
            <w:r>
              <w:t>Basic Networking knowledge</w:t>
            </w:r>
          </w:p>
          <w:p w14:paraId="02DB62FD" w14:textId="77777777" w:rsidR="00B66F0B" w:rsidRDefault="00B66F0B" w:rsidP="00B66F0B">
            <w:r>
              <w:t>Basic Java programming knowledge</w:t>
            </w:r>
          </w:p>
          <w:p w14:paraId="3571477F" w14:textId="77777777" w:rsidR="00B66F0B" w:rsidRDefault="00B66F0B" w:rsidP="00B66F0B">
            <w:r>
              <w:t>Basic OS and Linux knowledge</w:t>
            </w:r>
          </w:p>
          <w:p w14:paraId="0FFE5B00" w14:textId="27EB9268" w:rsidR="00B66F0B" w:rsidRPr="004D3011" w:rsidRDefault="00B66F0B" w:rsidP="004D3011"/>
        </w:tc>
        <w:tc>
          <w:tcPr>
            <w:tcW w:w="720" w:type="dxa"/>
          </w:tcPr>
          <w:p w14:paraId="1502DA02" w14:textId="77777777" w:rsidR="009D1780" w:rsidRDefault="009D1780" w:rsidP="000C45FF">
            <w:pPr>
              <w:tabs>
                <w:tab w:val="left" w:pos="990"/>
              </w:tabs>
            </w:pPr>
          </w:p>
        </w:tc>
        <w:tc>
          <w:tcPr>
            <w:tcW w:w="250" w:type="dxa"/>
          </w:tcPr>
          <w:p w14:paraId="2BF5CDDE" w14:textId="294D4954" w:rsidR="009D1780" w:rsidRDefault="009D1780" w:rsidP="000C45FF">
            <w:pPr>
              <w:tabs>
                <w:tab w:val="left" w:pos="990"/>
              </w:tabs>
            </w:pPr>
          </w:p>
        </w:tc>
        <w:tc>
          <w:tcPr>
            <w:tcW w:w="6940" w:type="dxa"/>
          </w:tcPr>
          <w:sdt>
            <w:sdtPr>
              <w:id w:val="1049110328"/>
              <w:placeholder>
                <w:docPart w:val="7D16B0C2083F49F387F1B5C678E554DD"/>
              </w:placeholder>
              <w:temporary/>
              <w:showingPlcHdr/>
              <w15:appearance w15:val="hidden"/>
            </w:sdtPr>
            <w:sdtEndPr/>
            <w:sdtContent>
              <w:p w14:paraId="305651BB" w14:textId="329A58BD" w:rsidR="009D1780" w:rsidRDefault="009D1780" w:rsidP="00D8713D">
                <w:pPr>
                  <w:pStyle w:val="Heading2"/>
                </w:pPr>
                <w:r w:rsidRPr="00036450">
                  <w:t>EDUCATION</w:t>
                </w:r>
              </w:p>
            </w:sdtContent>
          </w:sdt>
          <w:p w14:paraId="58B9CB38" w14:textId="77777777" w:rsidR="001D0840" w:rsidRPr="00036450" w:rsidRDefault="001D0840" w:rsidP="001D0840">
            <w:pPr>
              <w:pStyle w:val="Heading4"/>
            </w:pPr>
            <w:r w:rsidRPr="00D10284">
              <w:t>SMK TAMAN MUTIARA RINI 2</w:t>
            </w:r>
          </w:p>
          <w:p w14:paraId="6AB6166E" w14:textId="2C9AB760" w:rsidR="001D0840" w:rsidRDefault="001D0840" w:rsidP="001D0840">
            <w:pPr>
              <w:pStyle w:val="Date"/>
            </w:pPr>
            <w:r>
              <w:t>2014</w:t>
            </w:r>
            <w:r w:rsidRPr="00B359E4">
              <w:t xml:space="preserve"> </w:t>
            </w:r>
            <w:r w:rsidR="006F3AB3">
              <w:t>–</w:t>
            </w:r>
            <w:r w:rsidRPr="00B359E4">
              <w:t xml:space="preserve"> </w:t>
            </w:r>
            <w:r>
              <w:t>2018</w:t>
            </w:r>
          </w:p>
          <w:p w14:paraId="4190B04D" w14:textId="3D9A4ACA" w:rsidR="006F3AB3" w:rsidRDefault="006F3AB3" w:rsidP="006F3AB3">
            <w:r>
              <w:t>SIJIL PELAJARAN MALAYSIA / SCIENCES</w:t>
            </w:r>
          </w:p>
          <w:p w14:paraId="6333F874" w14:textId="77777777" w:rsidR="00C0388D" w:rsidRDefault="00C0388D" w:rsidP="006F3AB3"/>
          <w:p w14:paraId="7A8A3DA2" w14:textId="3335622E" w:rsidR="009D1780" w:rsidRPr="00B359E4" w:rsidRDefault="00D10284" w:rsidP="00B359E4">
            <w:pPr>
              <w:pStyle w:val="Heading4"/>
            </w:pPr>
            <w:r>
              <w:t>SOUTHERN UNIVERCITY COLLEGE</w:t>
            </w:r>
            <w:r w:rsidR="000123FE">
              <w:t xml:space="preserve"> ● </w:t>
            </w:r>
            <w:r w:rsidR="002B2A70">
              <w:t>DIPLOMA IN COMPUTER S</w:t>
            </w:r>
            <w:r w:rsidR="00900B51">
              <w:t>CIENCE</w:t>
            </w:r>
          </w:p>
          <w:p w14:paraId="4943746C" w14:textId="664B12F7" w:rsidR="009D1780" w:rsidRDefault="001D0840" w:rsidP="00E75C32">
            <w:pPr>
              <w:pStyle w:val="Date"/>
            </w:pPr>
            <w:r>
              <w:t>2019</w:t>
            </w:r>
            <w:r w:rsidR="009D1780" w:rsidRPr="00B359E4">
              <w:t xml:space="preserve"> </w:t>
            </w:r>
            <w:r w:rsidR="00900B51">
              <w:t>–</w:t>
            </w:r>
            <w:r w:rsidR="009D1780" w:rsidRPr="00B359E4">
              <w:t xml:space="preserve"> </w:t>
            </w:r>
            <w:r>
              <w:t>Present</w:t>
            </w:r>
          </w:p>
          <w:p w14:paraId="7CE75EBC" w14:textId="77777777" w:rsidR="00D8713D" w:rsidRDefault="00D8713D" w:rsidP="00D8713D">
            <w:r>
              <w:t xml:space="preserve">Understand programming languages such as Java and Advanced Java Programming. </w:t>
            </w:r>
          </w:p>
          <w:p w14:paraId="12099BE7" w14:textId="3E87DAF2" w:rsidR="00D8713D" w:rsidRDefault="00D8713D" w:rsidP="00D8713D">
            <w:r>
              <w:t>Understand and learn about System Analysis and Design, Database System Design, Operating System, Networking and Distributed System, Computer System, Web-Based Systems, etc.</w:t>
            </w:r>
          </w:p>
          <w:p w14:paraId="6923726F" w14:textId="15AEAC3C" w:rsidR="00D8713D" w:rsidRPr="00D8713D" w:rsidRDefault="00D8713D" w:rsidP="00D8713D">
            <w:r>
              <w:t>Work with applications and website development as well as the configuration of network and server operating system.</w:t>
            </w:r>
          </w:p>
          <w:p w14:paraId="11B8C8DC" w14:textId="71B9BC17" w:rsidR="00C0388D" w:rsidRDefault="00C0388D" w:rsidP="00C0388D">
            <w:pPr>
              <w:pStyle w:val="Heading2"/>
              <w:rPr>
                <w:rFonts w:asciiTheme="minorHAnsi" w:eastAsiaTheme="minorEastAsia" w:hAnsiTheme="minorHAnsi" w:cstheme="minorBidi"/>
                <w:szCs w:val="22"/>
              </w:rPr>
            </w:pPr>
            <w:r w:rsidRPr="00C0388D">
              <w:rPr>
                <w:rFonts w:asciiTheme="minorHAnsi" w:eastAsiaTheme="minorEastAsia" w:hAnsiTheme="minorHAnsi" w:cstheme="minorBidi"/>
                <w:szCs w:val="22"/>
              </w:rPr>
              <w:t>co-curricula</w:t>
            </w:r>
            <w:r>
              <w:rPr>
                <w:rFonts w:asciiTheme="minorHAnsi" w:eastAsiaTheme="minorEastAsia" w:hAnsiTheme="minorHAnsi" w:cstheme="minorBidi"/>
                <w:szCs w:val="22"/>
              </w:rPr>
              <w:t>R</w:t>
            </w:r>
          </w:p>
          <w:p w14:paraId="267A7250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 xml:space="preserve">2014 </w:t>
            </w:r>
            <w:r w:rsidRPr="0099464B">
              <w:t>School Uniform</w:t>
            </w:r>
            <w:r>
              <w:t>, Red Crescent Society Malaysia, AJK</w:t>
            </w:r>
          </w:p>
          <w:p w14:paraId="42802195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 xml:space="preserve">2017 </w:t>
            </w:r>
            <w:proofErr w:type="spellStart"/>
            <w:r w:rsidRPr="00EE6FE1">
              <w:t>Pertandingan</w:t>
            </w:r>
            <w:proofErr w:type="spellEnd"/>
            <w:r w:rsidRPr="00EE6FE1">
              <w:t xml:space="preserve"> </w:t>
            </w:r>
            <w:proofErr w:type="spellStart"/>
            <w:r w:rsidRPr="00EE6FE1">
              <w:t>Deklamasi</w:t>
            </w:r>
            <w:proofErr w:type="spellEnd"/>
            <w:r w:rsidRPr="00EE6FE1">
              <w:t xml:space="preserve"> Sajak Dan </w:t>
            </w:r>
            <w:proofErr w:type="spellStart"/>
            <w:r w:rsidRPr="00EE6FE1">
              <w:t>Syair</w:t>
            </w:r>
            <w:proofErr w:type="spellEnd"/>
            <w:r w:rsidRPr="00EE6FE1">
              <w:t xml:space="preserve"> Bahasa </w:t>
            </w:r>
            <w:proofErr w:type="spellStart"/>
            <w:r w:rsidRPr="00EE6FE1">
              <w:t>Melayu</w:t>
            </w:r>
            <w:proofErr w:type="spellEnd"/>
            <w:r w:rsidRPr="00EE6FE1">
              <w:t xml:space="preserve"> </w:t>
            </w:r>
            <w:proofErr w:type="spellStart"/>
            <w:r w:rsidRPr="00EE6FE1">
              <w:t>Sekolah</w:t>
            </w:r>
            <w:proofErr w:type="spellEnd"/>
            <w:r w:rsidRPr="00EE6FE1">
              <w:t xml:space="preserve"> </w:t>
            </w:r>
            <w:proofErr w:type="spellStart"/>
            <w:r w:rsidRPr="00EE6FE1">
              <w:t>Menengah</w:t>
            </w:r>
            <w:proofErr w:type="spellEnd"/>
            <w:r w:rsidRPr="00EE6FE1">
              <w:t xml:space="preserve"> </w:t>
            </w:r>
            <w:proofErr w:type="spellStart"/>
            <w:r w:rsidRPr="00EE6FE1">
              <w:t>Peringkat</w:t>
            </w:r>
            <w:proofErr w:type="spellEnd"/>
            <w:r w:rsidRPr="00EE6FE1">
              <w:t xml:space="preserve"> Daerah Johor Bahru</w:t>
            </w:r>
            <w:r>
              <w:t>, AJK</w:t>
            </w:r>
          </w:p>
          <w:p w14:paraId="489525A6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 xml:space="preserve">2017 Skim </w:t>
            </w:r>
            <w:proofErr w:type="spellStart"/>
            <w:r>
              <w:t>Pinjamin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Teks (SPBT), </w:t>
            </w:r>
            <w:proofErr w:type="spellStart"/>
            <w:r>
              <w:t>Setiausaha</w:t>
            </w:r>
            <w:proofErr w:type="spellEnd"/>
          </w:p>
          <w:p w14:paraId="1CD226F3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>2017 Participated in School Performance Science Show and Choral Speaking</w:t>
            </w:r>
          </w:p>
          <w:p w14:paraId="452D035B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 xml:space="preserve">2017 </w:t>
            </w:r>
            <w:r w:rsidRPr="0099464B">
              <w:t>Turtle Conservation and Information Center trip in Malacca</w:t>
            </w:r>
            <w:r>
              <w:t xml:space="preserve">, </w:t>
            </w:r>
            <w:proofErr w:type="spellStart"/>
            <w:r>
              <w:t>Ketua</w:t>
            </w:r>
            <w:proofErr w:type="spellEnd"/>
            <w:r>
              <w:t xml:space="preserve"> Asrama</w:t>
            </w:r>
          </w:p>
          <w:p w14:paraId="7C2B67E5" w14:textId="283DC59D" w:rsidR="00D8713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 xml:space="preserve">2018 </w:t>
            </w:r>
            <w:r w:rsidRPr="0099464B">
              <w:t>DKLS Linguistic Ambassador Award</w:t>
            </w:r>
            <w:r>
              <w:t xml:space="preserve">, </w:t>
            </w:r>
            <w:r w:rsidRPr="0099464B">
              <w:t xml:space="preserve">Essay Writing Competition with ELS Language </w:t>
            </w:r>
            <w:proofErr w:type="spellStart"/>
            <w:r w:rsidRPr="0099464B">
              <w:t>Centres</w:t>
            </w:r>
            <w:proofErr w:type="spellEnd"/>
            <w:r w:rsidRPr="0099464B">
              <w:t xml:space="preserve"> “Driving English Language Excellence”</w:t>
            </w:r>
          </w:p>
          <w:p w14:paraId="0D9EB4EF" w14:textId="77777777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>2019 Leo Club, Member</w:t>
            </w:r>
          </w:p>
          <w:p w14:paraId="65C2393C" w14:textId="025C8346" w:rsidR="00C0388D" w:rsidRDefault="00C0388D" w:rsidP="00DD6E96">
            <w:pPr>
              <w:pStyle w:val="ListParagraph"/>
              <w:numPr>
                <w:ilvl w:val="0"/>
                <w:numId w:val="1"/>
              </w:numPr>
              <w:ind w:left="423"/>
            </w:pPr>
            <w:r>
              <w:t>2019-</w:t>
            </w:r>
            <w:r w:rsidR="00DD6E96">
              <w:t>Present</w:t>
            </w:r>
            <w:r>
              <w:t xml:space="preserve"> </w:t>
            </w:r>
            <w:r w:rsidRPr="000C2649">
              <w:t>SUC Computer Science Society</w:t>
            </w:r>
            <w:r>
              <w:t>, Member</w:t>
            </w:r>
          </w:p>
          <w:p w14:paraId="3224CDAD" w14:textId="77777777" w:rsidR="00EA5FFA" w:rsidRDefault="00EA5FFA" w:rsidP="00EA5FFA"/>
          <w:sdt>
            <w:sdtPr>
              <w:id w:val="1001553383"/>
              <w:placeholder>
                <w:docPart w:val="FEEC0EFA9AB946B0B24F41F490BF12C5"/>
              </w:placeholder>
              <w:temporary/>
              <w:showingPlcHdr/>
              <w15:appearance w15:val="hidden"/>
            </w:sdtPr>
            <w:sdtEndPr/>
            <w:sdtContent>
              <w:p w14:paraId="3BD62282" w14:textId="77777777" w:rsidR="009D1780" w:rsidRDefault="009D1780" w:rsidP="00036450">
                <w:pPr>
                  <w:pStyle w:val="Heading2"/>
                </w:pPr>
                <w:r w:rsidRPr="00036450">
                  <w:t>WORK EXPERIENCE</w:t>
                </w:r>
              </w:p>
            </w:sdtContent>
          </w:sdt>
          <w:p w14:paraId="20F6B5D0" w14:textId="168170D0" w:rsidR="009D1780" w:rsidRDefault="006F3AB3" w:rsidP="00B359E4">
            <w:pPr>
              <w:pStyle w:val="Heading4"/>
              <w:rPr>
                <w:bCs/>
              </w:rPr>
            </w:pPr>
            <w:r>
              <w:t>SIANG YONG CAKE SHOP</w:t>
            </w:r>
            <w:r w:rsidR="00BE6C5B">
              <w:t xml:space="preserve"> ●</w:t>
            </w:r>
            <w:r w:rsidR="008D3398">
              <w:t xml:space="preserve"> PART-TIME</w:t>
            </w:r>
            <w:r w:rsidR="000123FE">
              <w:t xml:space="preserve"> SALESPERSON</w:t>
            </w:r>
          </w:p>
          <w:p w14:paraId="33A9A536" w14:textId="5D665E5A" w:rsidR="009D1780" w:rsidRDefault="00566A41" w:rsidP="00B359E4">
            <w:pPr>
              <w:pStyle w:val="Date"/>
            </w:pPr>
            <w:r>
              <w:t xml:space="preserve">JUNE </w:t>
            </w:r>
            <w:r w:rsidR="0014777B">
              <w:t>2019</w:t>
            </w:r>
            <w:r w:rsidR="009D1780" w:rsidRPr="00036450">
              <w:t>–</w:t>
            </w:r>
            <w:r>
              <w:t xml:space="preserve"> SEPTEMBER 2019</w:t>
            </w:r>
          </w:p>
          <w:p w14:paraId="537DDB8C" w14:textId="65BD0DFF" w:rsidR="001C1929" w:rsidRDefault="00862B72" w:rsidP="006A2F88">
            <w:r w:rsidRPr="00862B72">
              <w:t>Responsible for sales and promote, cashier, customer hotline service and placing order, inventory checking and management, moon cake production and packaging</w:t>
            </w:r>
            <w:r>
              <w:rPr>
                <w:rFonts w:ascii="SimSun" w:eastAsia="SimSun" w:hAnsi="SimSun" w:hint="eastAsia"/>
                <w:lang w:eastAsia="zh-CN"/>
              </w:rPr>
              <w:t>.</w:t>
            </w:r>
          </w:p>
          <w:p w14:paraId="383B84CC" w14:textId="38B2B49C" w:rsidR="00D01E04" w:rsidRDefault="00D01E04" w:rsidP="00B66F0B"/>
          <w:p w14:paraId="3AC78855" w14:textId="77777777" w:rsidR="00C0388D" w:rsidRDefault="00C0388D" w:rsidP="00B66F0B"/>
          <w:p w14:paraId="172748A7" w14:textId="64DE1E41" w:rsidR="00C0388D" w:rsidRPr="00994C1E" w:rsidRDefault="00C0388D" w:rsidP="00B66F0B"/>
        </w:tc>
      </w:tr>
    </w:tbl>
    <w:p w14:paraId="789BC903" w14:textId="77777777" w:rsidR="0043117B" w:rsidRDefault="00E8260A" w:rsidP="000C45FF">
      <w:pPr>
        <w:tabs>
          <w:tab w:val="left" w:pos="990"/>
        </w:tabs>
      </w:pPr>
    </w:p>
    <w:sectPr w:rsidR="0043117B" w:rsidSect="000C45FF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B856F0" w14:textId="77777777" w:rsidR="00E8260A" w:rsidRDefault="00E8260A" w:rsidP="000C45FF">
      <w:r>
        <w:separator/>
      </w:r>
    </w:p>
  </w:endnote>
  <w:endnote w:type="continuationSeparator" w:id="0">
    <w:p w14:paraId="7187A003" w14:textId="77777777" w:rsidR="00E8260A" w:rsidRDefault="00E8260A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18F01B" w14:textId="77777777" w:rsidR="00E8260A" w:rsidRDefault="00E8260A" w:rsidP="000C45FF">
      <w:r>
        <w:separator/>
      </w:r>
    </w:p>
  </w:footnote>
  <w:footnote w:type="continuationSeparator" w:id="0">
    <w:p w14:paraId="1C906694" w14:textId="77777777" w:rsidR="00E8260A" w:rsidRDefault="00E8260A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E15E59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937FBEB" wp14:editId="5DB4A60D">
          <wp:simplePos x="0" y="0"/>
          <wp:positionH relativeFrom="page">
            <wp:posOffset>304800</wp:posOffset>
          </wp:positionH>
          <wp:positionV relativeFrom="page">
            <wp:posOffset>213360</wp:posOffset>
          </wp:positionV>
          <wp:extent cx="7259955" cy="9628505"/>
          <wp:effectExtent l="0" t="0" r="0" b="0"/>
          <wp:wrapNone/>
          <wp:docPr id="4" name="Graphic 4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59955" cy="96285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C31E84"/>
    <w:multiLevelType w:val="hybridMultilevel"/>
    <w:tmpl w:val="1992562A"/>
    <w:lvl w:ilvl="0" w:tplc="4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780"/>
    <w:rsid w:val="000123FE"/>
    <w:rsid w:val="00036450"/>
    <w:rsid w:val="00083E78"/>
    <w:rsid w:val="00094499"/>
    <w:rsid w:val="000C2649"/>
    <w:rsid w:val="000C45FF"/>
    <w:rsid w:val="000E3FD1"/>
    <w:rsid w:val="0010026C"/>
    <w:rsid w:val="00112054"/>
    <w:rsid w:val="0014777B"/>
    <w:rsid w:val="001525E1"/>
    <w:rsid w:val="00180329"/>
    <w:rsid w:val="001815C2"/>
    <w:rsid w:val="0019001F"/>
    <w:rsid w:val="001A4C6D"/>
    <w:rsid w:val="001A74A5"/>
    <w:rsid w:val="001B2ABD"/>
    <w:rsid w:val="001C1929"/>
    <w:rsid w:val="001D0840"/>
    <w:rsid w:val="001D1C4E"/>
    <w:rsid w:val="001E0391"/>
    <w:rsid w:val="001E1759"/>
    <w:rsid w:val="001F1ECC"/>
    <w:rsid w:val="002400EB"/>
    <w:rsid w:val="00256CF7"/>
    <w:rsid w:val="00281FD5"/>
    <w:rsid w:val="002B2A70"/>
    <w:rsid w:val="0030481B"/>
    <w:rsid w:val="003156FC"/>
    <w:rsid w:val="003254B5"/>
    <w:rsid w:val="0037121F"/>
    <w:rsid w:val="00373CFA"/>
    <w:rsid w:val="003809FC"/>
    <w:rsid w:val="00385385"/>
    <w:rsid w:val="003A6B7D"/>
    <w:rsid w:val="003B06CA"/>
    <w:rsid w:val="003C7C91"/>
    <w:rsid w:val="004071FC"/>
    <w:rsid w:val="00445947"/>
    <w:rsid w:val="0045053E"/>
    <w:rsid w:val="00457027"/>
    <w:rsid w:val="00464F55"/>
    <w:rsid w:val="0046660B"/>
    <w:rsid w:val="004813B3"/>
    <w:rsid w:val="004936FF"/>
    <w:rsid w:val="00496591"/>
    <w:rsid w:val="004C63E4"/>
    <w:rsid w:val="004D3011"/>
    <w:rsid w:val="005262AC"/>
    <w:rsid w:val="005646B0"/>
    <w:rsid w:val="00566A41"/>
    <w:rsid w:val="00583110"/>
    <w:rsid w:val="00585465"/>
    <w:rsid w:val="005C5818"/>
    <w:rsid w:val="005E39D5"/>
    <w:rsid w:val="00600670"/>
    <w:rsid w:val="0062123A"/>
    <w:rsid w:val="00646E75"/>
    <w:rsid w:val="00654165"/>
    <w:rsid w:val="00660B42"/>
    <w:rsid w:val="006771D0"/>
    <w:rsid w:val="00690916"/>
    <w:rsid w:val="006A2F88"/>
    <w:rsid w:val="006B662F"/>
    <w:rsid w:val="006F3AB3"/>
    <w:rsid w:val="00715FCB"/>
    <w:rsid w:val="00720B31"/>
    <w:rsid w:val="00743101"/>
    <w:rsid w:val="007775E1"/>
    <w:rsid w:val="007867A0"/>
    <w:rsid w:val="00790B9A"/>
    <w:rsid w:val="007927F5"/>
    <w:rsid w:val="007B436B"/>
    <w:rsid w:val="00802CA0"/>
    <w:rsid w:val="00814AC4"/>
    <w:rsid w:val="00862B72"/>
    <w:rsid w:val="00882098"/>
    <w:rsid w:val="008D3398"/>
    <w:rsid w:val="008D4A58"/>
    <w:rsid w:val="00900B51"/>
    <w:rsid w:val="009260CD"/>
    <w:rsid w:val="00952C25"/>
    <w:rsid w:val="00973AD5"/>
    <w:rsid w:val="00976F5E"/>
    <w:rsid w:val="0099464B"/>
    <w:rsid w:val="00994C1E"/>
    <w:rsid w:val="009A4E60"/>
    <w:rsid w:val="009D1780"/>
    <w:rsid w:val="009F7867"/>
    <w:rsid w:val="00A2118D"/>
    <w:rsid w:val="00A23113"/>
    <w:rsid w:val="00A514F5"/>
    <w:rsid w:val="00A52D21"/>
    <w:rsid w:val="00AD76E2"/>
    <w:rsid w:val="00B07535"/>
    <w:rsid w:val="00B16313"/>
    <w:rsid w:val="00B20152"/>
    <w:rsid w:val="00B359E4"/>
    <w:rsid w:val="00B57D98"/>
    <w:rsid w:val="00B66F0B"/>
    <w:rsid w:val="00B70850"/>
    <w:rsid w:val="00BE6C5B"/>
    <w:rsid w:val="00C0388D"/>
    <w:rsid w:val="00C066B6"/>
    <w:rsid w:val="00C37BA1"/>
    <w:rsid w:val="00C4674C"/>
    <w:rsid w:val="00C506CF"/>
    <w:rsid w:val="00C54D89"/>
    <w:rsid w:val="00C658BA"/>
    <w:rsid w:val="00C72BED"/>
    <w:rsid w:val="00C9578B"/>
    <w:rsid w:val="00CA544D"/>
    <w:rsid w:val="00CB0055"/>
    <w:rsid w:val="00CD6AD3"/>
    <w:rsid w:val="00CE4F1C"/>
    <w:rsid w:val="00D01E04"/>
    <w:rsid w:val="00D10284"/>
    <w:rsid w:val="00D2522B"/>
    <w:rsid w:val="00D422DE"/>
    <w:rsid w:val="00D5459D"/>
    <w:rsid w:val="00D8713D"/>
    <w:rsid w:val="00DA1F4D"/>
    <w:rsid w:val="00DD172A"/>
    <w:rsid w:val="00DD644F"/>
    <w:rsid w:val="00DD6E96"/>
    <w:rsid w:val="00E17BF2"/>
    <w:rsid w:val="00E25A26"/>
    <w:rsid w:val="00E4381A"/>
    <w:rsid w:val="00E55D74"/>
    <w:rsid w:val="00E75C32"/>
    <w:rsid w:val="00E8260A"/>
    <w:rsid w:val="00E97625"/>
    <w:rsid w:val="00EA5FFA"/>
    <w:rsid w:val="00ED4A4B"/>
    <w:rsid w:val="00EE6FE1"/>
    <w:rsid w:val="00EF0DE1"/>
    <w:rsid w:val="00F57B4C"/>
    <w:rsid w:val="00F57FFE"/>
    <w:rsid w:val="00F60274"/>
    <w:rsid w:val="00F77FB9"/>
    <w:rsid w:val="00F86938"/>
    <w:rsid w:val="00F8724E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325E9D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DD6E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53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yvonneyong0918@gmail.com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vonn\AppData\Local\Microsoft\Office\16.0\DTS\en-US%7b8C07B7AB-5D76-45C4-BEC5-C91040677F93%7d\%7b9D401B88-16D8-4A77-9FF7-30FEC1839035%7dtf00546271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545350DE4704E569218C8E7649BD3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14311-895E-4B49-845A-26CF319EB3C3}"/>
      </w:docPartPr>
      <w:docPartBody>
        <w:p w:rsidR="009F26C2" w:rsidRDefault="0027380B" w:rsidP="0027380B">
          <w:pPr>
            <w:pStyle w:val="0545350DE4704E569218C8E7649BD39A"/>
          </w:pPr>
          <w:r w:rsidRPr="00D5459D">
            <w:t>Profile</w:t>
          </w:r>
        </w:p>
      </w:docPartBody>
    </w:docPart>
    <w:docPart>
      <w:docPartPr>
        <w:name w:val="99C453121E8C484EAB83F784B3B88E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815D7-1A05-40B7-BC41-4F4ACD5F5F2E}"/>
      </w:docPartPr>
      <w:docPartBody>
        <w:p w:rsidR="009F26C2" w:rsidRDefault="0027380B" w:rsidP="0027380B">
          <w:pPr>
            <w:pStyle w:val="99C453121E8C484EAB83F784B3B88E6C"/>
          </w:pPr>
          <w:r w:rsidRPr="004D3011">
            <w:t>PHONE:</w:t>
          </w:r>
        </w:p>
      </w:docPartBody>
    </w:docPart>
    <w:docPart>
      <w:docPartPr>
        <w:name w:val="82613AE621284875B086DBC429D3BD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6D3A63-4DB3-4DDA-A371-1CF73FE18B9C}"/>
      </w:docPartPr>
      <w:docPartBody>
        <w:p w:rsidR="009F26C2" w:rsidRDefault="0027380B" w:rsidP="0027380B">
          <w:pPr>
            <w:pStyle w:val="82613AE621284875B086DBC429D3BDDE"/>
          </w:pPr>
          <w:r w:rsidRPr="004D3011">
            <w:t>EMAIL:</w:t>
          </w:r>
        </w:p>
      </w:docPartBody>
    </w:docPart>
    <w:docPart>
      <w:docPartPr>
        <w:name w:val="7D16B0C2083F49F387F1B5C678E55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F0B9EC-7827-4176-A311-D08EA0799E88}"/>
      </w:docPartPr>
      <w:docPartBody>
        <w:p w:rsidR="009F26C2" w:rsidRDefault="0027380B" w:rsidP="0027380B">
          <w:pPr>
            <w:pStyle w:val="7D16B0C2083F49F387F1B5C678E554DD"/>
          </w:pPr>
          <w:r w:rsidRPr="00036450">
            <w:t>EDUCATION</w:t>
          </w:r>
        </w:p>
      </w:docPartBody>
    </w:docPart>
    <w:docPart>
      <w:docPartPr>
        <w:name w:val="FEEC0EFA9AB946B0B24F41F490BF12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1890C-661F-498B-AAD5-BA232FBC4805}"/>
      </w:docPartPr>
      <w:docPartBody>
        <w:p w:rsidR="009F26C2" w:rsidRDefault="0027380B" w:rsidP="0027380B">
          <w:pPr>
            <w:pStyle w:val="FEEC0EFA9AB946B0B24F41F490BF12C5"/>
          </w:pPr>
          <w:r w:rsidRPr="00036450">
            <w:t>WORK 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80B"/>
    <w:rsid w:val="001110F4"/>
    <w:rsid w:val="0027380B"/>
    <w:rsid w:val="00294246"/>
    <w:rsid w:val="00386808"/>
    <w:rsid w:val="003947C7"/>
    <w:rsid w:val="005058E0"/>
    <w:rsid w:val="00616984"/>
    <w:rsid w:val="008E7216"/>
    <w:rsid w:val="009F26C2"/>
    <w:rsid w:val="00C20135"/>
    <w:rsid w:val="00CD0456"/>
    <w:rsid w:val="00E06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3947C7"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380B"/>
    <w:rPr>
      <w:color w:val="C45911" w:themeColor="accent2" w:themeShade="B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947C7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0545350DE4704E569218C8E7649BD39A">
    <w:name w:val="0545350DE4704E569218C8E7649BD39A"/>
    <w:rsid w:val="0027380B"/>
  </w:style>
  <w:style w:type="paragraph" w:customStyle="1" w:styleId="99C453121E8C484EAB83F784B3B88E6C">
    <w:name w:val="99C453121E8C484EAB83F784B3B88E6C"/>
    <w:rsid w:val="0027380B"/>
  </w:style>
  <w:style w:type="paragraph" w:customStyle="1" w:styleId="82613AE621284875B086DBC429D3BDDE">
    <w:name w:val="82613AE621284875B086DBC429D3BDDE"/>
    <w:rsid w:val="0027380B"/>
  </w:style>
  <w:style w:type="paragraph" w:customStyle="1" w:styleId="7D16B0C2083F49F387F1B5C678E554DD">
    <w:name w:val="7D16B0C2083F49F387F1B5C678E554DD"/>
    <w:rsid w:val="0027380B"/>
  </w:style>
  <w:style w:type="paragraph" w:customStyle="1" w:styleId="FEEC0EFA9AB946B0B24F41F490BF12C5">
    <w:name w:val="FEEC0EFA9AB946B0B24F41F490BF12C5"/>
    <w:rsid w:val="002738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4D645AF-F115-48E9-89C6-681FF342AA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{9D401B88-16D8-4A77-9FF7-30FEC1839035}tf00546271_win32</Template>
  <TotalTime>0</TotalTime>
  <Pages>1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2021-07-30T07:22:00Z</dcterms:created>
  <dcterms:modified xsi:type="dcterms:W3CDTF">2021-07-30T07:22:00Z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